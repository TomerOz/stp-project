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06F9" w14:textId="10F055D7" w:rsidR="00B64550" w:rsidRPr="00623753" w:rsidRDefault="00B64550" w:rsidP="002A6AA2">
      <w:pPr>
        <w:pStyle w:val="Heading1"/>
        <w:jc w:val="left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>אל</w:t>
      </w:r>
      <w:r w:rsidRPr="00623753">
        <w:rPr>
          <w:rFonts w:ascii="Narkisim" w:hAnsi="Narkisim" w:cs="Narkisim"/>
          <w:b w:val="0"/>
          <w:bCs w:val="0"/>
          <w:sz w:val="24"/>
          <w:szCs w:val="24"/>
          <w:rtl/>
        </w:rPr>
        <w:t xml:space="preserve">: </w:t>
      </w:r>
      <w:r w:rsidR="00486006" w:rsidRPr="00623753">
        <w:rPr>
          <w:rFonts w:ascii="Narkisim" w:hAnsi="Narkisim" w:cs="Narkisim"/>
          <w:sz w:val="24"/>
          <w:szCs w:val="24"/>
          <w:rtl/>
        </w:rPr>
        <w:t>ו</w:t>
      </w:r>
      <w:r w:rsidR="002A6AA2" w:rsidRPr="00623753">
        <w:rPr>
          <w:rFonts w:ascii="Narkisim" w:hAnsi="Narkisim" w:cs="Narkisim"/>
          <w:sz w:val="24"/>
          <w:szCs w:val="24"/>
          <w:rtl/>
        </w:rPr>
        <w:t>עדת אתיקה של ביה"ס למדעי הפסיכולוגיה</w:t>
      </w:r>
      <w:r w:rsidRPr="00623753">
        <w:rPr>
          <w:rFonts w:ascii="Narkisim" w:hAnsi="Narkisim" w:cs="Narkisim"/>
          <w:sz w:val="24"/>
          <w:szCs w:val="24"/>
          <w:rtl/>
        </w:rPr>
        <w:t xml:space="preserve"> </w:t>
      </w:r>
    </w:p>
    <w:p w14:paraId="3CF5639C" w14:textId="77777777" w:rsidR="00B64550" w:rsidRPr="00623753" w:rsidRDefault="00B64550" w:rsidP="00B64550">
      <w:pPr>
        <w:rPr>
          <w:rFonts w:ascii="Narkisim" w:hAnsi="Narkisim" w:cs="Narkisim"/>
          <w:sz w:val="24"/>
          <w:szCs w:val="24"/>
          <w:rtl/>
        </w:rPr>
      </w:pPr>
    </w:p>
    <w:p w14:paraId="2CFB39C1" w14:textId="59ACE822" w:rsidR="00B64550" w:rsidRPr="00623753" w:rsidRDefault="00B64550" w:rsidP="00B64550">
      <w:pPr>
        <w:jc w:val="center"/>
        <w:rPr>
          <w:rFonts w:ascii="Narkisim" w:hAnsi="Narkisim" w:cs="Narkisim"/>
          <w:b/>
          <w:bCs/>
          <w:sz w:val="24"/>
          <w:szCs w:val="24"/>
          <w:rtl/>
          <w:lang w:eastAsia="he-IL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  <w:lang w:eastAsia="he-IL"/>
        </w:rPr>
        <w:t>בקשה לאישור מחקר</w:t>
      </w:r>
    </w:p>
    <w:p w14:paraId="5952505E" w14:textId="77777777" w:rsidR="00BE02C7" w:rsidRPr="00623753" w:rsidRDefault="00BE02C7" w:rsidP="00B64550">
      <w:pPr>
        <w:jc w:val="center"/>
        <w:rPr>
          <w:rFonts w:ascii="Narkisim" w:hAnsi="Narkisim" w:cs="Narkisim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64550" w:rsidRPr="00623753" w14:paraId="53870176" w14:textId="77777777" w:rsidTr="008E2FFA">
        <w:trPr>
          <w:trHeight w:val="347"/>
        </w:trPr>
        <w:tc>
          <w:tcPr>
            <w:tcW w:w="985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245CD22" w14:textId="77777777" w:rsidR="00C552D5" w:rsidRPr="00623753" w:rsidRDefault="00BE02C7" w:rsidP="00BE02C7">
            <w:pPr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יש למלא את הבקשה ולשלוח אותה בדוא"ל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לד"ר רואי אדמון, יו"ר ועדת אתיקה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לכתובת: </w:t>
            </w:r>
            <w:hyperlink r:id="rId8" w:history="1">
              <w:r w:rsidRPr="00623753">
                <w:rPr>
                  <w:rStyle w:val="Hyperlink"/>
                  <w:rFonts w:ascii="Narkisim" w:hAnsi="Narkisim" w:cs="Narkisim"/>
                  <w:sz w:val="24"/>
                  <w:szCs w:val="24"/>
                </w:rPr>
                <w:t>radmon@psy.haifa.ac.il</w:t>
              </w:r>
            </w:hyperlink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בליווי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1) מכתב הסכמה מדעת </w:t>
            </w:r>
          </w:p>
          <w:p w14:paraId="6E6C946D" w14:textId="7307502D" w:rsidR="00C552D5" w:rsidRPr="00623753" w:rsidRDefault="00C552D5" w:rsidP="00BE02C7">
            <w:pPr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                                  </w:t>
            </w:r>
            <w:r w:rsidR="009C0216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</w:t>
            </w:r>
            <w:r w:rsidR="00BE02C7" w:rsidRPr="00623753">
              <w:rPr>
                <w:rFonts w:ascii="Narkisim" w:hAnsi="Narkisim" w:cs="Narkisim"/>
                <w:sz w:val="24"/>
                <w:szCs w:val="24"/>
                <w:rtl/>
              </w:rPr>
              <w:t>2) תיאור מפורט של מערך המחקר (פרק השיטה)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                                                                                                      </w:t>
            </w:r>
          </w:p>
          <w:p w14:paraId="3CE37209" w14:textId="7A9BC4BB" w:rsidR="00B64550" w:rsidRPr="00623753" w:rsidRDefault="00C552D5" w:rsidP="00BE02C7">
            <w:pPr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                                     3) אישור </w:t>
            </w:r>
            <w:r w:rsidRPr="00623753">
              <w:rPr>
                <w:rFonts w:ascii="Narkisim" w:hAnsi="Narkisim" w:cs="Narkisim"/>
                <w:sz w:val="24"/>
                <w:szCs w:val="24"/>
              </w:rPr>
              <w:t>CITI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לכל החוקרים המעורבים</w:t>
            </w:r>
            <w:r w:rsidR="00BE02C7" w:rsidRPr="00623753">
              <w:rPr>
                <w:rFonts w:ascii="Narkisim" w:hAnsi="Narkisim" w:cs="Narkisim"/>
                <w:sz w:val="24"/>
                <w:szCs w:val="24"/>
                <w:rtl/>
              </w:rPr>
              <w:t>.</w:t>
            </w:r>
          </w:p>
          <w:p w14:paraId="106B12E9" w14:textId="77777777" w:rsidR="00BE02C7" w:rsidRPr="00623753" w:rsidRDefault="00BE02C7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7C9AA3B3" w14:textId="5888A307" w:rsidR="00B64550" w:rsidRPr="00623753" w:rsidRDefault="00B64550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כותרת הצעת המחקר: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2141874424"/>
                <w:placeholder>
                  <w:docPart w:val="4701EF488C094220B94C30701FD60E98"/>
                </w:placeholder>
              </w:sdtPr>
              <w:sdtContent>
                <w:r w:rsidR="009C0216" w:rsidRPr="00623753">
                  <w:rPr>
                    <w:rFonts w:ascii="Narkisim" w:hAnsi="Narkisim" w:cs="Narkisim"/>
                    <w:bCs/>
                    <w:sz w:val="24"/>
                    <w:szCs w:val="24"/>
                    <w:rtl/>
                  </w:rPr>
                  <w:t>אימון קשב ומודעות</w:t>
                </w:r>
              </w:sdtContent>
            </w:sdt>
          </w:p>
        </w:tc>
      </w:tr>
      <w:tr w:rsidR="00B64550" w:rsidRPr="00623753" w14:paraId="00457EBC" w14:textId="77777777" w:rsidTr="008E2FFA">
        <w:trPr>
          <w:trHeight w:val="239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D4FFA62" w14:textId="7F86DB57" w:rsidR="00B64550" w:rsidRPr="00623753" w:rsidRDefault="00B64550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תאריך: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1159348349"/>
                <w:placeholder>
                  <w:docPart w:val="1AAD78FCCA5C47699E17FFD6AF411307"/>
                </w:placeholder>
              </w:sdtPr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15/02/21</w:t>
                </w:r>
              </w:sdtContent>
            </w:sdt>
          </w:p>
        </w:tc>
      </w:tr>
      <w:tr w:rsidR="00B64550" w:rsidRPr="00623753" w14:paraId="3A0AA958" w14:textId="77777777" w:rsidTr="008E2FFA">
        <w:trPr>
          <w:trHeight w:val="842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51BB2F7" w14:textId="77777777" w:rsidR="008E2FFA" w:rsidRPr="00623753" w:rsidRDefault="008E2FFA" w:rsidP="00D134B2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12AD57D8" w14:textId="6EBFC08A" w:rsidR="00AB563F" w:rsidRPr="00623753" w:rsidRDefault="00B64550" w:rsidP="00D134B2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שם </w:t>
            </w:r>
            <w:r w:rsidR="00BE02C7"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המנחה/החוקר הראשי/החוקר האחראי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</w:t>
            </w:r>
            <w:r w:rsidR="009C0216"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פרופ' </w:t>
            </w:r>
            <w:r w:rsidR="009C0216" w:rsidRPr="00623753">
              <w:rPr>
                <w:rFonts w:ascii="Narkisim" w:hAnsi="Narkisim" w:cs="Narkisim"/>
                <w:sz w:val="24"/>
                <w:szCs w:val="24"/>
                <w:rtl/>
              </w:rPr>
              <w:t>עמית ברנשטיין</w:t>
            </w:r>
          </w:p>
          <w:p w14:paraId="1F0FBE77" w14:textId="77777777" w:rsidR="00AB563F" w:rsidRPr="00623753" w:rsidRDefault="00AB563F" w:rsidP="008E2FFA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ascii="Narkisim" w:hAnsi="Narkisim" w:cs="Narkisim"/>
                  <w:b/>
                  <w:bCs/>
                  <w:sz w:val="24"/>
                  <w:szCs w:val="24"/>
                  <w:rtl/>
                </w:rPr>
                <w:id w:val="1708067617"/>
                <w:placeholder>
                  <w:docPart w:val="9B8F47FDB28442838A7726B087B76645"/>
                </w:placeholder>
                <w:showingPlcHdr/>
                <w:dropDownList>
                  <w:listItem w:value="בחר פריט."/>
                  <w:listItem w:displayText="ד&quot;ר" w:value="ד&quot;ר"/>
                  <w:listItem w:displayText="פרופ'" w:value="פרופ'"/>
                </w:dropDownList>
              </w:sdtPr>
              <w:sdtContent>
                <w:r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  <w:rtl/>
                  </w:rPr>
                  <w:t>בחר פריט</w:t>
                </w:r>
                <w:r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</w:rPr>
                  <w:t>.</w:t>
                </w:r>
              </w:sdtContent>
            </w:sdt>
            <w:r w:rsidR="00B64550"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1249272709"/>
                <w:placeholder>
                  <w:docPart w:val="F73F9B7795C247E89DBF2BFDE0853F12"/>
                </w:placeholder>
                <w:showingPlcHdr/>
              </w:sdtPr>
              <w:sdtContent>
                <w:r w:rsidR="00D134B2"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  <w:rtl/>
                  </w:rPr>
                  <w:t>לחץ או הקש כאן להזנת טקסט</w:t>
                </w:r>
                <w:r w:rsidR="00D134B2"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B64550" w:rsidRPr="00623753" w14:paraId="584D4614" w14:textId="77777777" w:rsidTr="008E2FFA">
        <w:trPr>
          <w:trHeight w:val="230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60F6973" w14:textId="1E042565" w:rsidR="00B64550" w:rsidRPr="00623753" w:rsidRDefault="00B64550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פרטי התקשרות: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1318713658"/>
                <w:placeholder>
                  <w:docPart w:val="16496E443C974CBB87F018248877CA95"/>
                </w:placeholder>
              </w:sdtPr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054-2634378 :</w:t>
                </w:r>
              </w:sdtContent>
            </w:sdt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ab/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</w:rPr>
              <w:t>Email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1974173933"/>
                <w:placeholder>
                  <w:docPart w:val="E29F0FE78EE7432AB665304A119D6250"/>
                </w:placeholder>
              </w:sdtPr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abernstein@psy.haifa.ac.il :</w:t>
                </w:r>
              </w:sdtContent>
            </w:sdt>
          </w:p>
        </w:tc>
      </w:tr>
      <w:tr w:rsidR="00B64550" w:rsidRPr="00623753" w14:paraId="1650BFB6" w14:textId="77777777" w:rsidTr="008E2FFA">
        <w:trPr>
          <w:trHeight w:val="608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7865D49" w14:textId="77777777" w:rsidR="008E2FFA" w:rsidRPr="00623753" w:rsidRDefault="008E2FFA" w:rsidP="00F52D53">
            <w:pPr>
              <w:spacing w:line="432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68B58233" w14:textId="4D4A6E1C" w:rsidR="00B64550" w:rsidRPr="00623753" w:rsidRDefault="00B64550" w:rsidP="00F52D53">
            <w:pPr>
              <w:spacing w:line="432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שם חוקר נוסף/סטודנט: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1889298303"/>
                <w:placeholder>
                  <w:docPart w:val="D9638FF364C04086A194BE3E5EAD1F10"/>
                </w:placeholder>
              </w:sdtPr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  <w:rtl/>
                  </w:rPr>
                  <w:t>עומר דר</w:t>
                </w:r>
              </w:sdtContent>
            </w:sdt>
            <w:r w:rsidR="00AB563F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</w:p>
        </w:tc>
      </w:tr>
      <w:tr w:rsidR="00B64550" w:rsidRPr="00623753" w14:paraId="0E693DF8" w14:textId="77777777" w:rsidTr="008E2FFA">
        <w:trPr>
          <w:trHeight w:val="239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2D77326" w14:textId="6C28BBD3" w:rsidR="00B64550" w:rsidRPr="00623753" w:rsidRDefault="00B64550" w:rsidP="00F52D53">
            <w:pPr>
              <w:spacing w:line="432" w:lineRule="auto"/>
              <w:rPr>
                <w:rFonts w:ascii="Narkisim" w:hAnsi="Narkisim" w:cs="Narkisim"/>
                <w:sz w:val="24"/>
                <w:szCs w:val="24"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פרטי התקשרות: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604809144"/>
                <w:placeholder>
                  <w:docPart w:val="951FC7EE4FA04E8F8366A94CD8DF1696"/>
                </w:placeholder>
              </w:sdtPr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052-8316164</w:t>
                </w:r>
              </w:sdtContent>
            </w:sdt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ab/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</w:rPr>
              <w:t>Email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485401381"/>
                <w:placeholder>
                  <w:docPart w:val="72B5626CF23147A996F2370139C89D5A"/>
                </w:placeholder>
              </w:sdtPr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 xml:space="preserve">omerdar92@gmail.com </w:t>
                </w:r>
              </w:sdtContent>
            </w:sdt>
          </w:p>
        </w:tc>
      </w:tr>
      <w:tr w:rsidR="008E2FFA" w:rsidRPr="00623753" w14:paraId="328548EF" w14:textId="77777777" w:rsidTr="008E2FFA">
        <w:trPr>
          <w:trHeight w:val="556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67AF94E" w14:textId="77777777" w:rsidR="008E2FFA" w:rsidRPr="00623753" w:rsidRDefault="008E2FFA" w:rsidP="008E2FFA">
            <w:pPr>
              <w:spacing w:line="432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66BB1799" w14:textId="1D040FBD" w:rsidR="008E2FFA" w:rsidRPr="00623753" w:rsidRDefault="008E2FFA" w:rsidP="008E2FFA">
            <w:pPr>
              <w:spacing w:line="432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שם חוקר נוסף/סטודנט: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306359845"/>
                <w:placeholder>
                  <w:docPart w:val="8909E89380514E44A804A0C7BF93ECBD"/>
                </w:placeholder>
              </w:sdtPr>
              <w:sdtContent>
                <w:r w:rsidR="00623753">
                  <w:rPr>
                    <w:rFonts w:ascii="Narkisim" w:hAnsi="Narkisim" w:cs="Narkisim" w:hint="cs"/>
                    <w:sz w:val="24"/>
                    <w:szCs w:val="24"/>
                    <w:rtl/>
                  </w:rPr>
                  <w:t>תומר עוז</w:t>
                </w:r>
              </w:sdtContent>
            </w:sdt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</w:p>
        </w:tc>
      </w:tr>
      <w:tr w:rsidR="008E2FFA" w:rsidRPr="00623753" w14:paraId="7EBAEB78" w14:textId="77777777" w:rsidTr="008E2FFA">
        <w:trPr>
          <w:trHeight w:val="706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E4BD86F" w14:textId="3E17CD02" w:rsidR="008E2FFA" w:rsidRPr="00623753" w:rsidRDefault="008E2FFA" w:rsidP="008E2FFA">
            <w:pPr>
              <w:spacing w:line="432" w:lineRule="auto"/>
              <w:rPr>
                <w:rFonts w:ascii="Narkisim" w:hAnsi="Narkisim" w:cs="Narkisim"/>
                <w:sz w:val="24"/>
                <w:szCs w:val="24"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פרטי התקשרות: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355471925"/>
                <w:placeholder>
                  <w:docPart w:val="DBB8B4BCC9E74E759F60436A9C8F2106"/>
                </w:placeholder>
              </w:sdtPr>
              <w:sdtContent>
                <w:r w:rsidR="00623753">
                  <w:rPr>
                    <w:rFonts w:ascii="Narkisim" w:hAnsi="Narkisim" w:cs="Narkisim" w:hint="cs"/>
                    <w:sz w:val="24"/>
                    <w:szCs w:val="24"/>
                    <w:rtl/>
                  </w:rPr>
                  <w:t>052-</w:t>
                </w:r>
                <w:r w:rsidR="00623753" w:rsidRPr="00623753">
                  <w:rPr>
                    <w:rFonts w:ascii="Narkisim" w:hAnsi="Narkisim" w:cs="Narkisim"/>
                    <w:sz w:val="24"/>
                    <w:szCs w:val="24"/>
                    <w:rtl/>
                  </w:rPr>
                  <w:t>7721357</w:t>
                </w:r>
              </w:sdtContent>
            </w:sdt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ab/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</w:rPr>
              <w:t>Email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861052472"/>
                <w:placeholder>
                  <w:docPart w:val="B1D00FA61E894B46AAAC95BCE0D6C8B9"/>
                </w:placeholder>
              </w:sdtPr>
              <w:sdtContent>
                <w:r w:rsidR="00623753" w:rsidRPr="00623753">
                  <w:rPr>
                    <w:rFonts w:ascii="Narkisim" w:hAnsi="Narkisim" w:cs="Narkisim"/>
                    <w:sz w:val="24"/>
                    <w:szCs w:val="24"/>
                  </w:rPr>
                  <w:t>tomer.oz22@gmail.com</w:t>
                </w:r>
              </w:sdtContent>
            </w:sdt>
          </w:p>
        </w:tc>
      </w:tr>
    </w:tbl>
    <w:p w14:paraId="63E84FEE" w14:textId="77777777" w:rsidR="008E2FFA" w:rsidRPr="00623753" w:rsidRDefault="008E2FFA" w:rsidP="008E2FFA">
      <w:pPr>
        <w:spacing w:line="432" w:lineRule="auto"/>
        <w:rPr>
          <w:rFonts w:ascii="Narkisim" w:hAnsi="Narkisim" w:cs="Narkisim"/>
          <w:sz w:val="24"/>
          <w:szCs w:val="24"/>
          <w:rtl/>
        </w:rPr>
      </w:pPr>
    </w:p>
    <w:p w14:paraId="624F48AE" w14:textId="77777777" w:rsidR="00B64550" w:rsidRPr="00623753" w:rsidRDefault="00B64550" w:rsidP="00B64550">
      <w:pPr>
        <w:numPr>
          <w:ilvl w:val="0"/>
          <w:numId w:val="5"/>
        </w:numPr>
        <w:tabs>
          <w:tab w:val="right" w:pos="225"/>
        </w:tabs>
        <w:spacing w:after="240"/>
        <w:ind w:left="650" w:hanging="992"/>
        <w:rPr>
          <w:rFonts w:ascii="Narkisim" w:hAnsi="Narkisim" w:cs="Narkisim"/>
          <w:b/>
          <w:bCs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כללי</w:t>
      </w:r>
    </w:p>
    <w:p w14:paraId="16A438A5" w14:textId="1D6A5D94" w:rsidR="005A2960" w:rsidRPr="00623753" w:rsidRDefault="00B64550" w:rsidP="00623753">
      <w:pPr>
        <w:tabs>
          <w:tab w:val="right" w:pos="225"/>
          <w:tab w:val="right" w:pos="366"/>
        </w:tabs>
        <w:spacing w:after="240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ab/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ab/>
      </w:r>
      <w:r w:rsidR="002A6AA2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תיאור כללי </w:t>
      </w:r>
      <w:r w:rsidR="00D340FF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קצר </w:t>
      </w:r>
      <w:r w:rsidR="002A6AA2" w:rsidRPr="00623753">
        <w:rPr>
          <w:rFonts w:ascii="Narkisim" w:hAnsi="Narkisim" w:cs="Narkisim"/>
          <w:b/>
          <w:bCs/>
          <w:sz w:val="24"/>
          <w:szCs w:val="24"/>
          <w:rtl/>
        </w:rPr>
        <w:t>של המחקר</w:t>
      </w:r>
      <w:r w:rsidR="00936E02" w:rsidRPr="00623753">
        <w:rPr>
          <w:rFonts w:ascii="Narkisim" w:hAnsi="Narkisim" w:cs="Narkisim"/>
          <w:sz w:val="24"/>
          <w:szCs w:val="24"/>
          <w:rtl/>
        </w:rPr>
        <w:t xml:space="preserve"> </w:t>
      </w:r>
    </w:p>
    <w:sdt>
      <w:sdtPr>
        <w:rPr>
          <w:rFonts w:ascii="Narkisim" w:hAnsi="Narkisim" w:cs="Narkisim"/>
          <w:sz w:val="24"/>
          <w:szCs w:val="24"/>
          <w:rtl/>
        </w:rPr>
        <w:id w:val="351075936"/>
        <w:placeholder>
          <w:docPart w:val="4224F41F553D4B889A96D86274D18A09"/>
        </w:placeholder>
      </w:sdtPr>
      <w:sdtContent>
        <w:p w14:paraId="34382097" w14:textId="67960221" w:rsidR="00DC61D8" w:rsidRDefault="002023A6" w:rsidP="002023A6">
          <w:pPr>
            <w:rPr>
              <w:sz w:val="22"/>
              <w:szCs w:val="22"/>
              <w:rtl/>
            </w:rPr>
          </w:pPr>
          <w:r w:rsidRPr="002023A6">
            <w:rPr>
              <w:rFonts w:hint="cs"/>
              <w:sz w:val="22"/>
              <w:szCs w:val="22"/>
              <w:rtl/>
            </w:rPr>
            <w:t>המחקר יסייע להבין את ההשפעות של</w:t>
          </w:r>
          <w:r w:rsidR="00DC61D8">
            <w:rPr>
              <w:rFonts w:hint="cs"/>
              <w:sz w:val="22"/>
              <w:szCs w:val="22"/>
              <w:rtl/>
            </w:rPr>
            <w:t xml:space="preserve"> אימון קשבי מבוסס פידבק ממוחשב</w:t>
          </w:r>
          <w:r w:rsidR="00C46D00">
            <w:rPr>
              <w:rFonts w:hint="cs"/>
              <w:sz w:val="22"/>
              <w:szCs w:val="22"/>
              <w:rtl/>
            </w:rPr>
            <w:t xml:space="preserve">, לעומת </w:t>
          </w:r>
          <w:r w:rsidR="00DC61D8">
            <w:rPr>
              <w:rFonts w:hint="cs"/>
              <w:sz w:val="22"/>
              <w:szCs w:val="22"/>
              <w:rtl/>
            </w:rPr>
            <w:t xml:space="preserve">אימון מיינדפולנס, </w:t>
          </w:r>
          <w:r w:rsidRPr="002023A6">
            <w:rPr>
              <w:rFonts w:hint="cs"/>
              <w:sz w:val="22"/>
              <w:szCs w:val="22"/>
              <w:rtl/>
            </w:rPr>
            <w:t xml:space="preserve">על </w:t>
          </w:r>
          <w:r>
            <w:rPr>
              <w:rFonts w:hint="cs"/>
              <w:sz w:val="22"/>
              <w:szCs w:val="22"/>
              <w:rtl/>
            </w:rPr>
            <w:t>ש</w:t>
          </w:r>
          <w:r w:rsidRPr="002023A6">
            <w:rPr>
              <w:rFonts w:hint="cs"/>
              <w:sz w:val="22"/>
              <w:szCs w:val="22"/>
              <w:rtl/>
            </w:rPr>
            <w:t>ליטה קשבית</w:t>
          </w:r>
          <w:r>
            <w:rPr>
              <w:rFonts w:hint="cs"/>
              <w:sz w:val="22"/>
              <w:szCs w:val="22"/>
              <w:rtl/>
            </w:rPr>
            <w:t xml:space="preserve">. </w:t>
          </w:r>
        </w:p>
        <w:p w14:paraId="5DE8533F" w14:textId="010FB1E1" w:rsidR="002023A6" w:rsidRDefault="002023A6" w:rsidP="002023A6">
          <w:pPr>
            <w:rPr>
              <w:sz w:val="22"/>
              <w:rtl/>
            </w:rPr>
          </w:pPr>
          <w:r>
            <w:rPr>
              <w:rFonts w:hint="cs"/>
              <w:sz w:val="22"/>
              <w:szCs w:val="22"/>
              <w:rtl/>
            </w:rPr>
            <w:t xml:space="preserve">כמו כן, </w:t>
          </w:r>
          <w:r w:rsidR="00DC61D8">
            <w:rPr>
              <w:rFonts w:hint="cs"/>
              <w:sz w:val="22"/>
              <w:szCs w:val="22"/>
              <w:rtl/>
            </w:rPr>
            <w:t xml:space="preserve">על מנת להבין את מנגנון השינוי הקשבי, </w:t>
          </w:r>
          <w:r>
            <w:rPr>
              <w:rFonts w:hint="cs"/>
              <w:sz w:val="22"/>
              <w:szCs w:val="22"/>
              <w:rtl/>
            </w:rPr>
            <w:t xml:space="preserve">נבחן את </w:t>
          </w:r>
          <w:r w:rsidRPr="002023A6">
            <w:rPr>
              <w:rFonts w:hint="cs"/>
              <w:sz w:val="22"/>
              <w:szCs w:val="22"/>
              <w:rtl/>
            </w:rPr>
            <w:t xml:space="preserve">הקשר </w:t>
          </w:r>
          <w:r>
            <w:rPr>
              <w:rFonts w:hint="cs"/>
              <w:sz w:val="22"/>
              <w:szCs w:val="22"/>
              <w:rtl/>
            </w:rPr>
            <w:t xml:space="preserve">של השינוי בשליטה קשבית </w:t>
          </w:r>
          <w:r w:rsidRPr="002023A6">
            <w:rPr>
              <w:rFonts w:hint="cs"/>
              <w:sz w:val="22"/>
              <w:szCs w:val="22"/>
              <w:rtl/>
            </w:rPr>
            <w:t>ל</w:t>
          </w:r>
          <w:r>
            <w:rPr>
              <w:rFonts w:hint="cs"/>
              <w:sz w:val="22"/>
              <w:szCs w:val="22"/>
              <w:rtl/>
            </w:rPr>
            <w:t>יכולות קשב לאחר האימון (</w:t>
          </w:r>
          <w:r w:rsidRPr="002023A6">
            <w:rPr>
              <w:rFonts w:hint="cs"/>
              <w:sz w:val="22"/>
              <w:szCs w:val="22"/>
              <w:rtl/>
            </w:rPr>
            <w:t>מטא-מודעות והטיות קשביות</w:t>
          </w:r>
          <w:r>
            <w:rPr>
              <w:rFonts w:hint="cs"/>
              <w:sz w:val="22"/>
              <w:szCs w:val="22"/>
              <w:rtl/>
            </w:rPr>
            <w:t>)</w:t>
          </w:r>
          <w:r w:rsidR="00DC61D8">
            <w:rPr>
              <w:rFonts w:hint="cs"/>
              <w:sz w:val="22"/>
              <w:szCs w:val="22"/>
              <w:rtl/>
            </w:rPr>
            <w:t>.</w:t>
          </w:r>
          <w:r w:rsidR="00F11BD8">
            <w:rPr>
              <w:rFonts w:hint="cs"/>
              <w:sz w:val="22"/>
              <w:szCs w:val="22"/>
              <w:rtl/>
            </w:rPr>
            <w:t xml:space="preserve"> לבסוף, </w:t>
          </w:r>
          <w:r w:rsidR="00DC61D8">
            <w:rPr>
              <w:rFonts w:hint="cs"/>
              <w:sz w:val="22"/>
              <w:szCs w:val="22"/>
              <w:rtl/>
            </w:rPr>
            <w:t xml:space="preserve">על מנת להבין את המשמעות של השינוי הקשבי לרווחה נפשית, נבחן את הקשר של הממצאים עם מדדים תכונתיים או מצביים </w:t>
          </w:r>
          <w:r>
            <w:rPr>
              <w:rFonts w:hint="cs"/>
              <w:sz w:val="22"/>
              <w:szCs w:val="22"/>
              <w:rtl/>
            </w:rPr>
            <w:t>(לדוגמה, נטייה לרומינציה) וסטטוס נפשי (לדוגמה, סימפטומים של חרדה, דכאון)</w:t>
          </w:r>
          <w:r w:rsidRPr="002023A6">
            <w:rPr>
              <w:rFonts w:hint="cs"/>
              <w:sz w:val="22"/>
              <w:szCs w:val="22"/>
              <w:rtl/>
            </w:rPr>
            <w:t>.</w:t>
          </w:r>
          <w:r>
            <w:rPr>
              <w:rFonts w:hint="cs"/>
              <w:sz w:val="22"/>
              <w:rtl/>
            </w:rPr>
            <w:t xml:space="preserve"> </w:t>
          </w:r>
        </w:p>
        <w:p w14:paraId="0922DCCF" w14:textId="54768762" w:rsidR="00DC61D8" w:rsidRPr="00DC61D8" w:rsidRDefault="00623753" w:rsidP="00DC61D8">
          <w:pPr>
            <w:autoSpaceDE w:val="0"/>
            <w:autoSpaceDN w:val="0"/>
            <w:adjustRightInd w:val="0"/>
            <w:jc w:val="both"/>
            <w:rPr>
              <w:rFonts w:hint="cs"/>
              <w:sz w:val="22"/>
              <w:szCs w:val="22"/>
            </w:rPr>
          </w:pPr>
          <w:r>
            <w:rPr>
              <w:sz w:val="22"/>
              <w:szCs w:val="22"/>
              <w:rtl/>
            </w:rPr>
            <w:t>המחקר</w:t>
          </w:r>
          <w:r w:rsidR="00DC61D8">
            <w:rPr>
              <w:rFonts w:hint="cs"/>
              <w:sz w:val="22"/>
              <w:szCs w:val="22"/>
              <w:rtl/>
            </w:rPr>
            <w:t xml:space="preserve"> </w:t>
          </w:r>
          <w:r>
            <w:rPr>
              <w:sz w:val="22"/>
              <w:szCs w:val="22"/>
              <w:rtl/>
            </w:rPr>
            <w:t>יתבצע במערך</w:t>
          </w:r>
          <w:r w:rsidR="00DC61D8">
            <w:rPr>
              <w:sz w:val="22"/>
              <w:szCs w:val="22"/>
            </w:rPr>
            <w:t xml:space="preserve">Randomized controlled trial </w:t>
          </w:r>
          <w:r w:rsidR="00DC61D8">
            <w:rPr>
              <w:rFonts w:hint="cs"/>
              <w:sz w:val="22"/>
              <w:szCs w:val="22"/>
              <w:rtl/>
            </w:rPr>
            <w:t xml:space="preserve">, כאשר תתבצע הקצאה רנדומלית של 135 נבדקים ל-3 קבוצות ניסוי: (1) קבוצת אימון קשבי מבוסס פידבק ממוחשב </w:t>
          </w:r>
          <w:r w:rsidR="00DC61D8">
            <w:rPr>
              <w:sz w:val="22"/>
              <w:szCs w:val="22"/>
              <w:rtl/>
            </w:rPr>
            <w:t>–</w:t>
          </w:r>
          <w:r w:rsidR="00DC61D8">
            <w:rPr>
              <w:rFonts w:hint="cs"/>
              <w:sz w:val="22"/>
              <w:szCs w:val="22"/>
              <w:rtl/>
            </w:rPr>
            <w:t xml:space="preserve"> </w:t>
          </w:r>
          <w:r w:rsidR="00DC61D8">
            <w:rPr>
              <w:sz w:val="22"/>
              <w:szCs w:val="22"/>
            </w:rPr>
            <w:t>Attention feedback awareness and control training (AFACT)</w:t>
          </w:r>
          <w:r w:rsidR="00DC61D8">
            <w:rPr>
              <w:rFonts w:hint="cs"/>
              <w:sz w:val="22"/>
              <w:szCs w:val="22"/>
              <w:rtl/>
            </w:rPr>
            <w:t xml:space="preserve">, (2) קבוצת אימון קשבי מבוסס מיינדפולנס </w:t>
          </w:r>
          <w:r w:rsidR="00DC61D8">
            <w:rPr>
              <w:sz w:val="22"/>
              <w:szCs w:val="22"/>
              <w:rtl/>
            </w:rPr>
            <w:t>–</w:t>
          </w:r>
          <w:r w:rsidR="00DC61D8">
            <w:rPr>
              <w:rFonts w:hint="cs"/>
              <w:sz w:val="22"/>
              <w:szCs w:val="22"/>
              <w:rtl/>
            </w:rPr>
            <w:t xml:space="preserve"> </w:t>
          </w:r>
          <w:r w:rsidR="00DC61D8">
            <w:rPr>
              <w:sz w:val="22"/>
              <w:szCs w:val="22"/>
            </w:rPr>
            <w:t>Brief mindfulness manipulation (BMM)</w:t>
          </w:r>
          <w:r w:rsidR="00DC61D8">
            <w:rPr>
              <w:rFonts w:hint="cs"/>
              <w:sz w:val="22"/>
              <w:szCs w:val="22"/>
              <w:rtl/>
            </w:rPr>
            <w:t xml:space="preserve">, (3) קבוצת בקורת ("פלסבו") </w:t>
          </w:r>
          <w:r w:rsidR="00DC61D8">
            <w:rPr>
              <w:sz w:val="22"/>
              <w:szCs w:val="22"/>
              <w:rtl/>
            </w:rPr>
            <w:t>–</w:t>
          </w:r>
          <w:r w:rsidR="00DC61D8">
            <w:rPr>
              <w:rFonts w:hint="cs"/>
              <w:sz w:val="22"/>
              <w:szCs w:val="22"/>
              <w:rtl/>
            </w:rPr>
            <w:t xml:space="preserve"> מטלה קשבית ממוחשבת המדמה אימון קשבי, אך ללא פידבק. </w:t>
          </w:r>
        </w:p>
        <w:p w14:paraId="3ACFE44F" w14:textId="676298C9" w:rsidR="00DC61D8" w:rsidRDefault="00DC61D8" w:rsidP="00623753">
          <w:pPr>
            <w:autoSpaceDE w:val="0"/>
            <w:autoSpaceDN w:val="0"/>
            <w:adjustRightInd w:val="0"/>
            <w:jc w:val="both"/>
            <w:rPr>
              <w:sz w:val="22"/>
              <w:szCs w:val="22"/>
              <w:rtl/>
            </w:rPr>
          </w:pPr>
          <w:r>
            <w:rPr>
              <w:rFonts w:hint="cs"/>
              <w:sz w:val="22"/>
              <w:szCs w:val="22"/>
              <w:rtl/>
            </w:rPr>
            <w:t xml:space="preserve">אוכלוסיית המחקר תכלול סטודנטים ומשתתפים נוספים מהאוכלוסיה הכללית, אשר </w:t>
          </w:r>
          <w:r w:rsidRPr="00DC61D8">
            <w:rPr>
              <w:rFonts w:hint="cs"/>
              <w:sz w:val="22"/>
              <w:szCs w:val="22"/>
              <w:highlight w:val="yellow"/>
              <w:rtl/>
            </w:rPr>
            <w:t>יכללו בריבעון העליון (אחוזון 75 ומעלה</w:t>
          </w:r>
          <w:r>
            <w:rPr>
              <w:rFonts w:hint="cs"/>
              <w:sz w:val="22"/>
              <w:szCs w:val="22"/>
              <w:rtl/>
            </w:rPr>
            <w:t xml:space="preserve">) בשאלון </w:t>
          </w:r>
          <w:r>
            <w:rPr>
              <w:sz w:val="22"/>
              <w:szCs w:val="22"/>
            </w:rPr>
            <w:t>RRS-brooding</w:t>
          </w:r>
          <w:r>
            <w:rPr>
              <w:rFonts w:hint="cs"/>
              <w:sz w:val="22"/>
              <w:szCs w:val="22"/>
              <w:rtl/>
            </w:rPr>
            <w:t xml:space="preserve"> הבוחן נטייה לרומינציה שלילית.</w:t>
          </w:r>
        </w:p>
        <w:p w14:paraId="351DC7F7" w14:textId="3DB76246" w:rsidR="002A6AA2" w:rsidRPr="00623753" w:rsidRDefault="00623753" w:rsidP="007D4001">
          <w:pPr>
            <w:autoSpaceDE w:val="0"/>
            <w:autoSpaceDN w:val="0"/>
            <w:adjustRightInd w:val="0"/>
            <w:jc w:val="both"/>
            <w:rPr>
              <w:rFonts w:ascii="Narkisim" w:hAnsi="Narkisim" w:cs="Narkisim"/>
              <w:b/>
              <w:bCs/>
              <w:sz w:val="24"/>
              <w:szCs w:val="24"/>
              <w:rtl/>
            </w:rPr>
          </w:pP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השימוש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בכל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המטלות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במחקר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זה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אושר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בעבר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במחקרים</w:t>
          </w:r>
          <w:r w:rsidR="00E9670B">
            <w:rPr>
              <w:rFonts w:ascii="Arial,Bold" w:cs="Arial,Bold"/>
              <w:b/>
              <w:bCs/>
              <w:sz w:val="22"/>
              <w:szCs w:val="22"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אחרים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על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ידי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ועדת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האתיקה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החוגית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מספר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אישור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380/19</w:t>
          </w:r>
          <w:r w:rsidR="00BA6B25">
            <w:rPr>
              <w:rFonts w:ascii="Arial,Bold" w:cs="Arial,Bold" w:hint="cs"/>
              <w:b/>
              <w:bCs/>
              <w:sz w:val="22"/>
              <w:szCs w:val="22"/>
              <w:rtl/>
            </w:rPr>
            <w:t xml:space="preserve"> (</w:t>
          </w:r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>DCT, Dichotic 1-back</w:t>
          </w:r>
          <w:r w:rsidR="00BA6B25">
            <w:rPr>
              <w:rFonts w:asciiTheme="minorHAnsi" w:hAnsiTheme="minorHAnsi" w:cs="Arial,Bold" w:hint="cs"/>
              <w:b/>
              <w:bCs/>
              <w:sz w:val="22"/>
              <w:szCs w:val="22"/>
              <w:rtl/>
            </w:rPr>
            <w:t>)</w:t>
          </w:r>
          <w:r w:rsidR="00DC61D8">
            <w:rPr>
              <w:rFonts w:ascii="Arial,Bold" w:cs="Arial,Bold" w:hint="cs"/>
              <w:b/>
              <w:bCs/>
              <w:sz w:val="22"/>
              <w:szCs w:val="22"/>
              <w:rtl/>
            </w:rPr>
            <w:t xml:space="preserve">, </w:t>
          </w:r>
          <w:r w:rsidR="00F30C39" w:rsidRPr="00F30C39">
            <w:rPr>
              <w:rFonts w:ascii="Arial,Bold" w:cs="Arial,Bold"/>
              <w:b/>
              <w:bCs/>
              <w:sz w:val="22"/>
              <w:szCs w:val="22"/>
            </w:rPr>
            <w:t>272/20</w:t>
          </w:r>
          <w:r w:rsidR="00F30C39">
            <w:rPr>
              <w:rFonts w:ascii="Arial,Bold" w:cs="Arial,Bold" w:hint="cs"/>
              <w:b/>
              <w:bCs/>
              <w:sz w:val="22"/>
              <w:szCs w:val="22"/>
              <w:rtl/>
            </w:rPr>
            <w:t xml:space="preserve"> </w:t>
          </w:r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>(</w:t>
          </w:r>
          <w:proofErr w:type="spellStart"/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>Tovana</w:t>
          </w:r>
          <w:proofErr w:type="spellEnd"/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 xml:space="preserve"> – Body Map)</w:t>
          </w:r>
          <w:r w:rsidR="00F30C39">
            <w:rPr>
              <w:rFonts w:ascii="Arial,Bold" w:cs="Arial,Bold" w:hint="cs"/>
              <w:b/>
              <w:bCs/>
              <w:sz w:val="22"/>
              <w:szCs w:val="22"/>
              <w:rtl/>
            </w:rPr>
            <w:t>,</w:t>
          </w:r>
          <w:r w:rsidR="00F30C39" w:rsidRPr="00F30C39">
            <w:rPr>
              <w:rFonts w:ascii="Arial,Bold" w:cs="Arial,Bold"/>
              <w:b/>
              <w:bCs/>
              <w:sz w:val="22"/>
              <w:szCs w:val="22"/>
              <w:rtl/>
            </w:rPr>
            <w:t>102/17</w:t>
          </w:r>
          <w:r w:rsidR="00BA6B25">
            <w:rPr>
              <w:rFonts w:ascii="Arial,Bold" w:cs="Arial,Bold"/>
              <w:b/>
              <w:bCs/>
              <w:sz w:val="22"/>
              <w:szCs w:val="22"/>
            </w:rPr>
            <w:t xml:space="preserve">  (MAB</w:t>
          </w:r>
          <w:r w:rsidR="00254079">
            <w:rPr>
              <w:rFonts w:ascii="Arial,Bold" w:cs="Arial,Bold"/>
              <w:b/>
              <w:bCs/>
              <w:sz w:val="22"/>
              <w:szCs w:val="22"/>
            </w:rPr>
            <w:t xml:space="preserve">, internal AFACT) </w:t>
          </w:r>
          <w:r w:rsidR="007D4001">
            <w:rPr>
              <w:rFonts w:ascii="Arial,Bold" w:cs="Arial,Bold" w:hint="cs"/>
              <w:b/>
              <w:bCs/>
              <w:sz w:val="22"/>
              <w:szCs w:val="22"/>
              <w:rtl/>
            </w:rPr>
            <w:t>,</w:t>
          </w:r>
          <w:r w:rsidR="007D4001">
            <w:rPr>
              <w:rFonts w:ascii="Narkisim" w:hAnsi="Narkisim" w:cs="Narkisim"/>
              <w:b/>
              <w:bCs/>
              <w:sz w:val="24"/>
              <w:szCs w:val="24"/>
            </w:rPr>
            <w:t>026/12</w:t>
          </w:r>
          <w:r w:rsidR="007D4001">
            <w:rPr>
              <w:rFonts w:ascii="Narkisim" w:hAnsi="Narkisim" w:cs="Narkisim" w:hint="cs"/>
              <w:b/>
              <w:bCs/>
              <w:sz w:val="24"/>
              <w:szCs w:val="24"/>
              <w:rtl/>
            </w:rPr>
            <w:t xml:space="preserve"> (</w:t>
          </w:r>
          <w:r w:rsidR="007D4001">
            <w:rPr>
              <w:rFonts w:ascii="Narkisim" w:hAnsi="Narkisim" w:cs="Narkisim"/>
              <w:b/>
              <w:bCs/>
              <w:sz w:val="24"/>
              <w:szCs w:val="24"/>
            </w:rPr>
            <w:t>A-FACT</w:t>
          </w:r>
          <w:r w:rsidR="007D4001">
            <w:rPr>
              <w:rFonts w:ascii="Narkisim" w:hAnsi="Narkisim" w:cs="Narkisim" w:hint="cs"/>
              <w:b/>
              <w:bCs/>
              <w:sz w:val="24"/>
              <w:szCs w:val="24"/>
              <w:rtl/>
            </w:rPr>
            <w:t xml:space="preserve">) </w:t>
          </w:r>
        </w:p>
      </w:sdtContent>
    </w:sdt>
    <w:p w14:paraId="528D2725" w14:textId="77777777" w:rsidR="005A2960" w:rsidRPr="00623753" w:rsidRDefault="005A2960" w:rsidP="00B64550">
      <w:pPr>
        <w:spacing w:line="360" w:lineRule="auto"/>
        <w:rPr>
          <w:rFonts w:ascii="Narkisim" w:hAnsi="Narkisim" w:cs="Narkisim"/>
          <w:sz w:val="24"/>
          <w:szCs w:val="24"/>
          <w:rtl/>
        </w:rPr>
      </w:pPr>
    </w:p>
    <w:p w14:paraId="0C239D2C" w14:textId="77777777" w:rsidR="002A6AA2" w:rsidRPr="00623753" w:rsidRDefault="002A6AA2" w:rsidP="00B64550">
      <w:pPr>
        <w:spacing w:line="360" w:lineRule="auto"/>
        <w:rPr>
          <w:rFonts w:ascii="Narkisim" w:hAnsi="Narkisim" w:cs="Narkisim"/>
          <w:sz w:val="24"/>
          <w:szCs w:val="24"/>
          <w:rtl/>
        </w:rPr>
      </w:pPr>
    </w:p>
    <w:p w14:paraId="00839239" w14:textId="77777777" w:rsidR="00CF2F42" w:rsidRPr="00623753" w:rsidRDefault="00CF2F42" w:rsidP="00CF2F42">
      <w:pPr>
        <w:numPr>
          <w:ilvl w:val="0"/>
          <w:numId w:val="5"/>
        </w:numPr>
        <w:spacing w:before="120"/>
        <w:rPr>
          <w:rFonts w:ascii="Narkisim" w:hAnsi="Narkisim" w:cs="Narkisim"/>
          <w:b/>
          <w:bCs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lastRenderedPageBreak/>
        <w:t>הערכה כללית של הסיכון במחקר</w:t>
      </w:r>
    </w:p>
    <w:p w14:paraId="528D3E5E" w14:textId="77777777" w:rsidR="00B64550" w:rsidRPr="00623753" w:rsidRDefault="00B64550" w:rsidP="00B64550">
      <w:pPr>
        <w:spacing w:line="360" w:lineRule="auto"/>
        <w:rPr>
          <w:rFonts w:ascii="Narkisim" w:hAnsi="Narkisim" w:cs="Narkisim"/>
          <w:sz w:val="24"/>
          <w:szCs w:val="24"/>
          <w:rtl/>
        </w:rPr>
      </w:pPr>
    </w:p>
    <w:p w14:paraId="0F9E75B1" w14:textId="2A7EDA5A" w:rsidR="00FC2862" w:rsidRPr="00623753" w:rsidRDefault="008207F0" w:rsidP="00451125">
      <w:pPr>
        <w:spacing w:line="360" w:lineRule="auto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object w:dxaOrig="1440" w:dyaOrig="1440" w14:anchorId="54080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2" type="#_x0000_t75" style="width:12pt;height:25pt" o:ole="">
            <v:imagedata r:id="rId9" o:title=""/>
          </v:shape>
          <w:control r:id="rId10" w:name="CheckBox2" w:shapeid="_x0000_i1432"/>
        </w:object>
      </w:r>
      <w:r w:rsidRPr="00623753">
        <w:rPr>
          <w:rFonts w:ascii="Narkisim" w:hAnsi="Narkisim" w:cs="Narkisim"/>
          <w:sz w:val="24"/>
          <w:szCs w:val="24"/>
          <w:rtl/>
        </w:rPr>
        <w:t xml:space="preserve">  </w:t>
      </w:r>
      <w:r w:rsidR="002A6AA2" w:rsidRPr="00623753">
        <w:rPr>
          <w:rFonts w:ascii="Narkisim" w:hAnsi="Narkisim" w:cs="Narkisim"/>
          <w:sz w:val="24"/>
          <w:szCs w:val="24"/>
          <w:rtl/>
        </w:rPr>
        <w:t>לדעתי</w:t>
      </w:r>
      <w:r w:rsidR="00302F31" w:rsidRPr="00623753">
        <w:rPr>
          <w:rFonts w:ascii="Narkisim" w:hAnsi="Narkisim" w:cs="Narkisim"/>
          <w:sz w:val="24"/>
          <w:szCs w:val="24"/>
          <w:rtl/>
        </w:rPr>
        <w:t>,</w:t>
      </w:r>
      <w:r w:rsidRPr="00623753">
        <w:rPr>
          <w:rFonts w:ascii="Narkisim" w:hAnsi="Narkisim" w:cs="Narkisim"/>
          <w:sz w:val="24"/>
          <w:szCs w:val="24"/>
          <w:rtl/>
        </w:rPr>
        <w:t xml:space="preserve"> אין במחקר המוצע כדי לגרום נזק </w:t>
      </w:r>
      <w:r w:rsidR="00302F31" w:rsidRPr="00623753">
        <w:rPr>
          <w:rFonts w:ascii="Narkisim" w:hAnsi="Narkisim" w:cs="Narkisim"/>
          <w:sz w:val="24"/>
          <w:szCs w:val="24"/>
          <w:rtl/>
        </w:rPr>
        <w:t>למשתת</w:t>
      </w:r>
      <w:r w:rsidR="00451125" w:rsidRPr="00623753">
        <w:rPr>
          <w:rFonts w:ascii="Narkisim" w:hAnsi="Narkisim" w:cs="Narkisim"/>
          <w:sz w:val="24"/>
          <w:szCs w:val="24"/>
          <w:rtl/>
        </w:rPr>
        <w:t>ף</w:t>
      </w:r>
      <w:r w:rsidR="00072C79" w:rsidRPr="00623753">
        <w:rPr>
          <w:rFonts w:ascii="Narkisim" w:hAnsi="Narkisim" w:cs="Narkisim"/>
          <w:sz w:val="24"/>
          <w:szCs w:val="24"/>
          <w:rtl/>
        </w:rPr>
        <w:t>/</w:t>
      </w:r>
      <w:r w:rsidR="002A6AA2" w:rsidRPr="00623753">
        <w:rPr>
          <w:rFonts w:ascii="Narkisim" w:hAnsi="Narkisim" w:cs="Narkisim"/>
          <w:sz w:val="24"/>
          <w:szCs w:val="24"/>
          <w:rtl/>
        </w:rPr>
        <w:t>ים ולסביבתם</w:t>
      </w:r>
      <w:r w:rsidRPr="00623753">
        <w:rPr>
          <w:rFonts w:ascii="Narkisim" w:hAnsi="Narkisim" w:cs="Narkisim"/>
          <w:sz w:val="24"/>
          <w:szCs w:val="24"/>
          <w:rtl/>
        </w:rPr>
        <w:t>.</w:t>
      </w:r>
    </w:p>
    <w:p w14:paraId="4D15C890" w14:textId="494157DA" w:rsidR="00FC2862" w:rsidRPr="00623753" w:rsidRDefault="008207F0" w:rsidP="00072C79">
      <w:pPr>
        <w:spacing w:line="360" w:lineRule="auto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object w:dxaOrig="1440" w:dyaOrig="1440" w14:anchorId="5455E9E7">
          <v:shape id="_x0000_i1107" type="#_x0000_t75" style="width:12pt;height:18pt" o:ole="">
            <v:imagedata r:id="rId11" o:title=""/>
          </v:shape>
          <w:control r:id="rId12" w:name="CheckBox21" w:shapeid="_x0000_i1107"/>
        </w:object>
      </w:r>
      <w:r w:rsidRPr="00623753">
        <w:rPr>
          <w:rFonts w:ascii="Narkisim" w:hAnsi="Narkisim" w:cs="Narkisim"/>
          <w:sz w:val="24"/>
          <w:szCs w:val="24"/>
          <w:rtl/>
        </w:rPr>
        <w:t xml:space="preserve">  לדעתי</w:t>
      </w:r>
      <w:r w:rsidR="00302F31" w:rsidRPr="00623753">
        <w:rPr>
          <w:rFonts w:ascii="Narkisim" w:hAnsi="Narkisim" w:cs="Narkisim"/>
          <w:sz w:val="24"/>
          <w:szCs w:val="24"/>
          <w:rtl/>
        </w:rPr>
        <w:t>,</w:t>
      </w:r>
      <w:r w:rsidRPr="00623753">
        <w:rPr>
          <w:rFonts w:ascii="Narkisim" w:hAnsi="Narkisim" w:cs="Narkisim"/>
          <w:sz w:val="24"/>
          <w:szCs w:val="24"/>
          <w:rtl/>
        </w:rPr>
        <w:t xml:space="preserve"> מידת</w:t>
      </w:r>
      <w:r w:rsidR="002A6AA2" w:rsidRPr="00623753">
        <w:rPr>
          <w:rFonts w:ascii="Narkisim" w:hAnsi="Narkisim" w:cs="Narkisim"/>
          <w:sz w:val="24"/>
          <w:szCs w:val="24"/>
          <w:rtl/>
        </w:rPr>
        <w:t xml:space="preserve"> הסיכון לבני אדם במחקר המוצע </w:t>
      </w:r>
      <w:r w:rsidRPr="00623753">
        <w:rPr>
          <w:rFonts w:ascii="Narkisim" w:hAnsi="Narkisim" w:cs="Narkisim"/>
          <w:sz w:val="24"/>
          <w:szCs w:val="24"/>
          <w:rtl/>
        </w:rPr>
        <w:t xml:space="preserve">נמוכה וננקטו הצעדים הדרושים כדי להגן על </w:t>
      </w:r>
      <w:r w:rsidR="00451125" w:rsidRPr="00623753">
        <w:rPr>
          <w:rFonts w:ascii="Narkisim" w:hAnsi="Narkisim" w:cs="Narkisim"/>
          <w:sz w:val="24"/>
          <w:szCs w:val="24"/>
          <w:rtl/>
        </w:rPr>
        <w:t>המשתתף</w:t>
      </w:r>
      <w:r w:rsidR="00072C79" w:rsidRPr="00623753">
        <w:rPr>
          <w:rFonts w:ascii="Narkisim" w:hAnsi="Narkisim" w:cs="Narkisim"/>
          <w:sz w:val="24"/>
          <w:szCs w:val="24"/>
          <w:rtl/>
        </w:rPr>
        <w:t>/</w:t>
      </w:r>
      <w:r w:rsidRPr="00623753">
        <w:rPr>
          <w:rFonts w:ascii="Narkisim" w:hAnsi="Narkisim" w:cs="Narkisim"/>
          <w:sz w:val="24"/>
          <w:szCs w:val="24"/>
          <w:rtl/>
        </w:rPr>
        <w:t>ים.</w:t>
      </w:r>
    </w:p>
    <w:p w14:paraId="57BC1E2B" w14:textId="55B5DFE8" w:rsidR="008207F0" w:rsidRPr="00623753" w:rsidRDefault="008207F0" w:rsidP="00451125">
      <w:pPr>
        <w:tabs>
          <w:tab w:val="left" w:pos="-720"/>
          <w:tab w:val="left" w:pos="744"/>
        </w:tabs>
        <w:spacing w:after="200"/>
        <w:ind w:left="744" w:right="1138" w:hanging="744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object w:dxaOrig="1440" w:dyaOrig="1440" w14:anchorId="7EFB2179">
          <v:shape id="_x0000_i1109" type="#_x0000_t75" style="width:12pt;height:18pt" o:ole="">
            <v:imagedata r:id="rId13" o:title=""/>
          </v:shape>
          <w:control r:id="rId14" w:name="CheckBox22" w:shapeid="_x0000_i1109"/>
        </w:object>
      </w:r>
      <w:r w:rsidRPr="00623753">
        <w:rPr>
          <w:rFonts w:ascii="Narkisim" w:hAnsi="Narkisim" w:cs="Narkisim"/>
          <w:sz w:val="24"/>
          <w:szCs w:val="24"/>
          <w:rtl/>
        </w:rPr>
        <w:t xml:space="preserve">  לדעתי</w:t>
      </w:r>
      <w:r w:rsidR="00302F31" w:rsidRPr="00623753">
        <w:rPr>
          <w:rFonts w:ascii="Narkisim" w:hAnsi="Narkisim" w:cs="Narkisim"/>
          <w:sz w:val="24"/>
          <w:szCs w:val="24"/>
          <w:rtl/>
        </w:rPr>
        <w:t>,</w:t>
      </w:r>
      <w:r w:rsidRPr="00623753">
        <w:rPr>
          <w:rFonts w:ascii="Narkisim" w:hAnsi="Narkisim" w:cs="Narkisim"/>
          <w:sz w:val="24"/>
          <w:szCs w:val="24"/>
          <w:rtl/>
        </w:rPr>
        <w:t xml:space="preserve"> יש סיכונים לגרימת נזק לבני-אדם במחקר המוצע. הנני מבקש</w:t>
      </w:r>
      <w:r w:rsidR="00451125" w:rsidRPr="00623753">
        <w:rPr>
          <w:rFonts w:ascii="Narkisim" w:hAnsi="Narkisim" w:cs="Narkisim"/>
          <w:sz w:val="24"/>
          <w:szCs w:val="24"/>
          <w:rtl/>
        </w:rPr>
        <w:t>/ת</w:t>
      </w:r>
      <w:r w:rsidRPr="00623753">
        <w:rPr>
          <w:rFonts w:ascii="Narkisim" w:hAnsi="Narkisim" w:cs="Narkisim"/>
          <w:sz w:val="24"/>
          <w:szCs w:val="24"/>
          <w:rtl/>
        </w:rPr>
        <w:t xml:space="preserve"> כי ועדת האתיקה תבדוק את פרטי ההצעה ותחווה דעתה בדבר תנאי הכשירות של המחקר ובדבר הצעדים הדרושים כדי למעט את הסיכונים או לבטלם.</w:t>
      </w:r>
    </w:p>
    <w:p w14:paraId="66DE3A00" w14:textId="77777777" w:rsidR="00B64550" w:rsidRPr="00623753" w:rsidRDefault="00B64550" w:rsidP="00077390">
      <w:pPr>
        <w:tabs>
          <w:tab w:val="left" w:pos="708"/>
        </w:tabs>
        <w:ind w:right="142"/>
        <w:rPr>
          <w:rFonts w:ascii="Narkisim" w:hAnsi="Narkisim" w:cs="Narkisim"/>
          <w:color w:val="FF0000"/>
          <w:sz w:val="24"/>
          <w:szCs w:val="24"/>
          <w:rtl/>
        </w:rPr>
      </w:pPr>
    </w:p>
    <w:p w14:paraId="7663FECB" w14:textId="77777777" w:rsidR="00D134B2" w:rsidRPr="00623753" w:rsidRDefault="00D134B2" w:rsidP="00077390">
      <w:pPr>
        <w:tabs>
          <w:tab w:val="left" w:pos="708"/>
        </w:tabs>
        <w:ind w:right="142"/>
        <w:rPr>
          <w:rFonts w:ascii="Narkisim" w:hAnsi="Narkisim" w:cs="Narkisim"/>
          <w:color w:val="FF0000"/>
          <w:sz w:val="24"/>
          <w:szCs w:val="24"/>
          <w:rtl/>
        </w:rPr>
      </w:pPr>
    </w:p>
    <w:p w14:paraId="7532A80E" w14:textId="77777777" w:rsidR="008207F0" w:rsidRPr="00623753" w:rsidRDefault="008207F0" w:rsidP="00717D40">
      <w:pPr>
        <w:numPr>
          <w:ilvl w:val="0"/>
          <w:numId w:val="5"/>
        </w:numPr>
        <w:spacing w:before="120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משתתפי המחקר</w:t>
      </w:r>
    </w:p>
    <w:p w14:paraId="33661A19" w14:textId="001C52AD" w:rsidR="00717D40" w:rsidRPr="00623753" w:rsidRDefault="00717D40" w:rsidP="00717D40">
      <w:pPr>
        <w:numPr>
          <w:ilvl w:val="1"/>
          <w:numId w:val="5"/>
        </w:numPr>
        <w:spacing w:before="120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sz w:val="24"/>
          <w:szCs w:val="24"/>
          <w:rtl/>
        </w:rPr>
        <w:t xml:space="preserve">  מספר המשתתפים:  </w:t>
      </w:r>
      <w:sdt>
        <w:sdtPr>
          <w:rPr>
            <w:rFonts w:ascii="Narkisim" w:hAnsi="Narkisim" w:cs="Narkisim"/>
            <w:sz w:val="24"/>
            <w:szCs w:val="24"/>
            <w:rtl/>
          </w:rPr>
          <w:id w:val="1447201217"/>
          <w:placeholder>
            <w:docPart w:val="4911FDA109CB406F806FDAE410E1B8BF"/>
          </w:placeholder>
        </w:sdtPr>
        <w:sdtContent>
          <w:r w:rsidR="008F036E">
            <w:rPr>
              <w:rFonts w:ascii="Narkisim" w:hAnsi="Narkisim" w:cs="Narkisim" w:hint="cs"/>
              <w:sz w:val="24"/>
              <w:szCs w:val="24"/>
              <w:rtl/>
            </w:rPr>
            <w:t>135</w:t>
          </w:r>
        </w:sdtContent>
      </w:sdt>
    </w:p>
    <w:p w14:paraId="6F03F20B" w14:textId="77777777" w:rsidR="00D134B2" w:rsidRPr="00623753" w:rsidRDefault="00BF0501" w:rsidP="00B47682">
      <w:pPr>
        <w:spacing w:before="120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 xml:space="preserve">                  </w:t>
      </w:r>
    </w:p>
    <w:tbl>
      <w:tblPr>
        <w:bidiVisual/>
        <w:tblW w:w="1066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3509"/>
        <w:gridCol w:w="702"/>
        <w:gridCol w:w="948"/>
        <w:gridCol w:w="4105"/>
      </w:tblGrid>
      <w:tr w:rsidR="00BF0501" w:rsidRPr="00623753" w14:paraId="770F349E" w14:textId="77777777" w:rsidTr="00B5443F">
        <w:trPr>
          <w:trHeight w:val="243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5697C59" w14:textId="77777777" w:rsidR="00BF0501" w:rsidRPr="00623753" w:rsidRDefault="00BF0501" w:rsidP="00BF0501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3AD4089F" w14:textId="77777777" w:rsidR="00BF0501" w:rsidRPr="00623753" w:rsidRDefault="00BF0501" w:rsidP="00BF0501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2" w:type="dxa"/>
          </w:tcPr>
          <w:p w14:paraId="735B8EA1" w14:textId="77777777" w:rsidR="00BF0501" w:rsidRPr="00623753" w:rsidRDefault="00BF0501" w:rsidP="00BF0501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948" w:type="dxa"/>
          </w:tcPr>
          <w:p w14:paraId="1A7BB2A6" w14:textId="77777777" w:rsidR="00BF0501" w:rsidRPr="00623753" w:rsidRDefault="00BF0501" w:rsidP="00BF0501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105" w:type="dxa"/>
          </w:tcPr>
          <w:p w14:paraId="16813D09" w14:textId="77777777" w:rsidR="00BF0501" w:rsidRPr="00623753" w:rsidRDefault="00BF0501" w:rsidP="00BF0501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ה</w:t>
            </w:r>
            <w:r w:rsidR="00B47682"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ערות / פירוט</w:t>
            </w:r>
          </w:p>
        </w:tc>
      </w:tr>
      <w:tr w:rsidR="00EF183C" w:rsidRPr="00623753" w14:paraId="62BD93C7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9779B5C" w14:textId="6790AE5A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3.2 טווח הגילאים:</w:t>
            </w:r>
          </w:p>
        </w:tc>
        <w:tc>
          <w:tcPr>
            <w:tcW w:w="3509" w:type="dxa"/>
          </w:tcPr>
          <w:p w14:paraId="4C8FBD23" w14:textId="50BDC8F3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קטינים (מתחת לגיל 18) –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נדרש טופס הסכמת הורים, והסכמת קטין במידה והוא בוגר.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1813404282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2" w:type="dxa"/>
              </w:tcPr>
              <w:p w14:paraId="4157C1B4" w14:textId="2DF53695" w:rsidR="00EF183C" w:rsidRPr="00623753" w:rsidRDefault="004E5D0D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1784870517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8" w:type="dxa"/>
              </w:tcPr>
              <w:p w14:paraId="5EAEF5FF" w14:textId="53E8EEC7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79202F25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31BA47A1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939F5BF" w14:textId="7F1CBE1D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3.3  סוג האוכלוסייה:</w:t>
            </w:r>
          </w:p>
        </w:tc>
        <w:tc>
          <w:tcPr>
            <w:tcW w:w="3509" w:type="dxa"/>
          </w:tcPr>
          <w:p w14:paraId="3F95AA7B" w14:textId="1BD2F3FD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סטודנטים של אוניברסיטת חיפה ו/או בני משפחותיהם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21825008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2" w:type="dxa"/>
              </w:tcPr>
              <w:p w14:paraId="6BBA0187" w14:textId="295BFE60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1235510003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8" w:type="dxa"/>
              </w:tcPr>
              <w:p w14:paraId="59D997DF" w14:textId="2868436C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tc>
          <w:tcPr>
            <w:tcW w:w="4105" w:type="dxa"/>
          </w:tcPr>
          <w:p w14:paraId="0BA41B5C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2D0A2663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891955B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741B8C70" w14:textId="06E6DEFF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אוכלוסייה בגירה ונטולת חולשות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048989782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2" w:type="dxa"/>
              </w:tcPr>
              <w:p w14:paraId="5FE7905C" w14:textId="094F7D1F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718483904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8" w:type="dxa"/>
              </w:tcPr>
              <w:p w14:paraId="5199F402" w14:textId="7683A05C" w:rsidR="00EF183C" w:rsidRPr="00623753" w:rsidRDefault="004E5D0D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tc>
          <w:tcPr>
            <w:tcW w:w="4105" w:type="dxa"/>
          </w:tcPr>
          <w:p w14:paraId="1A32E1B9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29175830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D8D8DD2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3A869CA9" w14:textId="4FCE54DC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תלמידי בתי-ספר ו/או משפחותיהם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1520199775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2" w:type="dxa"/>
              </w:tcPr>
              <w:p w14:paraId="5934E479" w14:textId="7551BA57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8799814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8" w:type="dxa"/>
              </w:tcPr>
              <w:p w14:paraId="5D2DD112" w14:textId="6800F833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41BA7495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77D7AE12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F58D6C8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6E349C7B" w14:textId="7FBF468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אוכלוסייה עם מגבלות קוגניטיביות</w:t>
            </w:r>
            <w:r w:rsidR="00357E47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(אם כן, אנא פרט)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1937982145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2" w:type="dxa"/>
              </w:tcPr>
              <w:p w14:paraId="7364151D" w14:textId="01547920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50118902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8" w:type="dxa"/>
              </w:tcPr>
              <w:p w14:paraId="618AF23E" w14:textId="230C50F8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2A7C2657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0A4B1770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00FACBC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1462752D" w14:textId="14AF83D5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אוכלוסייה מיוחדת אחרת (נא לפרט כגון: חוסים, אסירים, חולים וכולי)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000570781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2" w:type="dxa"/>
              </w:tcPr>
              <w:p w14:paraId="203600C3" w14:textId="4461064C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1359479499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8" w:type="dxa"/>
              </w:tcPr>
              <w:p w14:paraId="52C80245" w14:textId="7CA3D8D0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5E0BEB34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</w:tbl>
    <w:p w14:paraId="2D275BA1" w14:textId="77777777" w:rsidR="00BF0501" w:rsidRPr="00623753" w:rsidRDefault="00BF0501" w:rsidP="00BF0501">
      <w:pPr>
        <w:spacing w:before="120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br/>
      </w:r>
    </w:p>
    <w:p w14:paraId="59F2F266" w14:textId="77777777" w:rsidR="00D134B2" w:rsidRPr="00623753" w:rsidRDefault="00D134B2" w:rsidP="00BF0501">
      <w:pPr>
        <w:spacing w:before="120"/>
        <w:rPr>
          <w:rFonts w:ascii="Narkisim" w:hAnsi="Narkisim" w:cs="Narkisim"/>
          <w:sz w:val="24"/>
          <w:szCs w:val="24"/>
        </w:rPr>
      </w:pPr>
    </w:p>
    <w:p w14:paraId="584A14C3" w14:textId="70E0A93E" w:rsidR="00BF0501" w:rsidRPr="00623753" w:rsidRDefault="00D340FF" w:rsidP="00F06339">
      <w:pPr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 xml:space="preserve">3.4  </w:t>
      </w:r>
      <w:r w:rsidR="00D134B2" w:rsidRPr="00623753">
        <w:rPr>
          <w:rFonts w:ascii="Narkisim" w:hAnsi="Narkisim" w:cs="Narkisim"/>
          <w:sz w:val="24"/>
          <w:szCs w:val="24"/>
          <w:rtl/>
        </w:rPr>
        <w:t>הליך גיוס משתתפי המחקר  (</w:t>
      </w:r>
      <w:r w:rsidR="00D134B2" w:rsidRPr="00623753">
        <w:rPr>
          <w:rFonts w:ascii="Narkisim" w:hAnsi="Narkisim" w:cs="Narkisim"/>
          <w:b/>
          <w:bCs/>
          <w:sz w:val="24"/>
          <w:szCs w:val="24"/>
          <w:rtl/>
        </w:rPr>
        <w:t>הסבר מפורט</w:t>
      </w:r>
      <w:r w:rsidR="00D134B2" w:rsidRPr="00623753">
        <w:rPr>
          <w:rFonts w:ascii="Narkisim" w:hAnsi="Narkisim" w:cs="Narkisim"/>
          <w:sz w:val="24"/>
          <w:szCs w:val="24"/>
          <w:rtl/>
        </w:rPr>
        <w:t xml:space="preserve">):  </w:t>
      </w:r>
    </w:p>
    <w:p w14:paraId="2D0B5149" w14:textId="77777777" w:rsidR="00D134B2" w:rsidRPr="00623753" w:rsidRDefault="00D134B2" w:rsidP="008F036E">
      <w:pPr>
        <w:jc w:val="both"/>
        <w:rPr>
          <w:rFonts w:ascii="Narkisim" w:hAnsi="Narkisim" w:cs="Narkisim"/>
          <w:sz w:val="24"/>
          <w:szCs w:val="24"/>
          <w:rtl/>
        </w:rPr>
      </w:pPr>
    </w:p>
    <w:sdt>
      <w:sdtPr>
        <w:rPr>
          <w:rFonts w:ascii="Narkisim" w:hAnsi="Narkisim" w:cs="Narkisim"/>
          <w:sz w:val="24"/>
          <w:szCs w:val="24"/>
          <w:rtl/>
        </w:rPr>
        <w:id w:val="-1759594439"/>
        <w:placeholder>
          <w:docPart w:val="694E8CFB234046B4A7ED3E0183E19E58"/>
        </w:placeholder>
      </w:sdtPr>
      <w:sdtContent>
        <w:p w14:paraId="73FBE391" w14:textId="5C228290" w:rsidR="00F11BD8" w:rsidRDefault="00F11BD8" w:rsidP="00F11BD8">
          <w:pPr>
            <w:autoSpaceDE w:val="0"/>
            <w:autoSpaceDN w:val="0"/>
            <w:adjustRightInd w:val="0"/>
            <w:jc w:val="both"/>
            <w:rPr>
              <w:rFonts w:ascii="Narkisim" w:hAnsi="Narkisim" w:cs="Narkisim" w:hint="cs"/>
              <w:sz w:val="24"/>
              <w:szCs w:val="24"/>
              <w:rtl/>
            </w:rPr>
          </w:pPr>
          <w:r>
            <w:rPr>
              <w:rFonts w:ascii="Narkisim" w:hAnsi="Narkisim" w:cs="Narkisim" w:hint="cs"/>
              <w:sz w:val="24"/>
              <w:szCs w:val="24"/>
              <w:rtl/>
            </w:rPr>
            <w:t>המשתתפים יגויסו מתוך האוניברסיטה והקהילה, על ידי מערכת ה-</w:t>
          </w:r>
          <w:r>
            <w:rPr>
              <w:rFonts w:ascii="Narkisim" w:hAnsi="Narkisim" w:cs="Narkisim"/>
              <w:sz w:val="24"/>
              <w:szCs w:val="24"/>
            </w:rPr>
            <w:t>Sona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וברשתות החברתיות וישיבו על שאלון ממוחשב סינון באמצעות ה-</w:t>
          </w:r>
          <w:proofErr w:type="spellStart"/>
          <w:r>
            <w:rPr>
              <w:rFonts w:ascii="Narkisim" w:hAnsi="Narkisim" w:cs="Narkisim"/>
              <w:sz w:val="24"/>
              <w:szCs w:val="24"/>
            </w:rPr>
            <w:t>Qualtrix</w:t>
          </w:r>
          <w:proofErr w:type="spellEnd"/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הבוחן נטייה לרומינציה (חשיבה חזרתית שלילית). במחקר יכללו נבדקים בטווח הגילאים 18-65 הגבוהים ברומינציה (בריבעון העליון), המדברים וקוראים עברית באופן שוטף. המשתתפים ימלאו טופס הסכמה מדעת מקוון באמצעות ה-</w:t>
          </w:r>
          <w:proofErr w:type="spellStart"/>
          <w:r>
            <w:rPr>
              <w:rFonts w:ascii="Narkisim" w:hAnsi="Narkisim" w:cs="Narkisim"/>
              <w:sz w:val="24"/>
              <w:szCs w:val="24"/>
            </w:rPr>
            <w:t>Qualtrix</w:t>
          </w:r>
          <w:proofErr w:type="spellEnd"/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ולאחר מכן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יוקצו רנדומאלית לאחת מ-3 קבוצות המחקר. המחקר עצמו 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כולל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מילוי שאלונים, הקלטת משפטים ומפגש </w:t>
          </w:r>
          <w:r w:rsidR="006F60CB">
            <w:rPr>
              <w:rFonts w:ascii="Narkisim" w:hAnsi="Narkisim" w:cs="Narkisim"/>
              <w:sz w:val="24"/>
              <w:szCs w:val="24"/>
            </w:rPr>
            <w:t>Zoom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 הכולל ה</w:t>
          </w:r>
          <w:r w:rsidR="00560DF4">
            <w:rPr>
              <w:rFonts w:ascii="Narkisim" w:hAnsi="Narkisim" w:cs="Narkisim" w:hint="cs"/>
              <w:sz w:val="24"/>
              <w:szCs w:val="24"/>
              <w:rtl/>
            </w:rPr>
            <w:t>תקנה וה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רצה של מטלות ממוחשבות </w:t>
          </w:r>
          <w:r w:rsidR="00560DF4">
            <w:rPr>
              <w:rFonts w:ascii="Narkisim" w:hAnsi="Narkisim" w:cs="Narkisim" w:hint="cs"/>
              <w:sz w:val="24"/>
              <w:szCs w:val="24"/>
              <w:rtl/>
            </w:rPr>
            <w:t xml:space="preserve">מרחוק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>ב</w:t>
          </w:r>
          <w:r w:rsidR="00560DF4">
            <w:rPr>
              <w:rFonts w:ascii="Narkisim" w:hAnsi="Narkisim" w:cs="Narkisim" w:hint="cs"/>
              <w:sz w:val="24"/>
              <w:szCs w:val="24"/>
              <w:rtl/>
            </w:rPr>
            <w:t xml:space="preserve">מחשב האישי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של הנבדק. 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</w:t>
          </w:r>
        </w:p>
        <w:p w14:paraId="263A2C32" w14:textId="2832303B" w:rsidR="00D134B2" w:rsidRPr="00623753" w:rsidRDefault="009C0216" w:rsidP="008F036E">
          <w:pPr>
            <w:jc w:val="both"/>
            <w:rPr>
              <w:rFonts w:ascii="Narkisim" w:hAnsi="Narkisim" w:cs="Narkisim"/>
              <w:sz w:val="24"/>
              <w:szCs w:val="24"/>
              <w:rtl/>
            </w:rPr>
          </w:pPr>
        </w:p>
      </w:sdtContent>
    </w:sdt>
    <w:p w14:paraId="20BE495E" w14:textId="77777777" w:rsidR="00D134B2" w:rsidRPr="00623753" w:rsidRDefault="00D134B2" w:rsidP="00D134B2">
      <w:pPr>
        <w:rPr>
          <w:rFonts w:ascii="Narkisim" w:hAnsi="Narkisim" w:cs="Narkisim"/>
          <w:sz w:val="24"/>
          <w:szCs w:val="24"/>
          <w:rtl/>
        </w:rPr>
      </w:pPr>
    </w:p>
    <w:p w14:paraId="3F114E66" w14:textId="77777777" w:rsidR="00D134B2" w:rsidRPr="00623753" w:rsidRDefault="00D134B2" w:rsidP="00D134B2">
      <w:pPr>
        <w:rPr>
          <w:rFonts w:ascii="Narkisim" w:hAnsi="Narkisim" w:cs="Narkisim"/>
          <w:sz w:val="24"/>
          <w:szCs w:val="24"/>
          <w:rtl/>
        </w:rPr>
      </w:pPr>
    </w:p>
    <w:p w14:paraId="258E5C87" w14:textId="77777777" w:rsidR="00D134B2" w:rsidRPr="00623753" w:rsidRDefault="00D134B2" w:rsidP="008E2FFA">
      <w:pPr>
        <w:numPr>
          <w:ilvl w:val="0"/>
          <w:numId w:val="5"/>
        </w:numPr>
        <w:spacing w:before="120" w:line="360" w:lineRule="auto"/>
        <w:rPr>
          <w:rFonts w:ascii="Narkisim" w:hAnsi="Narkisim" w:cs="Narkisim"/>
          <w:b/>
          <w:bCs/>
          <w:sz w:val="24"/>
          <w:szCs w:val="24"/>
          <w:u w:val="single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המחקר כולל </w:t>
      </w:r>
      <w:r w:rsidRPr="00623753">
        <w:rPr>
          <w:rFonts w:ascii="Narkisim" w:hAnsi="Narkisim" w:cs="Narkisim"/>
          <w:b/>
          <w:bCs/>
          <w:sz w:val="24"/>
          <w:szCs w:val="24"/>
          <w:u w:val="single"/>
          <w:rtl/>
        </w:rPr>
        <w:t>אחת או יותר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 משיטות המחקר הבאות – </w:t>
      </w:r>
      <w:r w:rsidRPr="00623753">
        <w:rPr>
          <w:rFonts w:ascii="Narkisim" w:hAnsi="Narkisim" w:cs="Narkisim"/>
          <w:b/>
          <w:bCs/>
          <w:sz w:val="24"/>
          <w:szCs w:val="24"/>
          <w:u w:val="single"/>
          <w:rtl/>
        </w:rPr>
        <w:t>סמן כן או לא</w:t>
      </w:r>
    </w:p>
    <w:tbl>
      <w:tblPr>
        <w:bidiVisual/>
        <w:tblW w:w="11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425"/>
        <w:gridCol w:w="3969"/>
        <w:gridCol w:w="567"/>
        <w:gridCol w:w="567"/>
        <w:gridCol w:w="4252"/>
      </w:tblGrid>
      <w:tr w:rsidR="00096209" w:rsidRPr="00623753" w14:paraId="659FB809" w14:textId="77777777" w:rsidTr="00096209">
        <w:trPr>
          <w:trHeight w:val="243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1805ECA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4C14A9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5658641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1803C3C2" w14:textId="77777777" w:rsidR="00096209" w:rsidRPr="00623753" w:rsidRDefault="00096209" w:rsidP="00D134B2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6379AC50" w14:textId="77777777" w:rsidR="00096209" w:rsidRPr="00623753" w:rsidRDefault="00096209" w:rsidP="00D134B2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52" w:type="dxa"/>
          </w:tcPr>
          <w:p w14:paraId="4DD453CD" w14:textId="77777777" w:rsidR="00096209" w:rsidRPr="00623753" w:rsidRDefault="00096209" w:rsidP="00D134B2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 xml:space="preserve">הערות </w:t>
            </w:r>
          </w:p>
        </w:tc>
      </w:tr>
      <w:tr w:rsidR="00096209" w:rsidRPr="00623753" w14:paraId="762F9546" w14:textId="77777777" w:rsidTr="00096209">
        <w:trPr>
          <w:trHeight w:val="29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B6425EF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C10148C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5FF106B7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העברת שאלונים</w:t>
            </w:r>
          </w:p>
        </w:tc>
        <w:tc>
          <w:tcPr>
            <w:tcW w:w="567" w:type="dxa"/>
          </w:tcPr>
          <w:p w14:paraId="3C9B7BBD" w14:textId="1FBF66D9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86DCAB4">
                <v:shape id="_x0000_i1435" type="#_x0000_t75" style="width:12pt;height:18pt" o:ole="">
                  <v:imagedata r:id="rId15" o:title=""/>
                </v:shape>
                <w:control r:id="rId16" w:name="CheckBox411" w:shapeid="_x0000_i1435"/>
              </w:object>
            </w:r>
          </w:p>
        </w:tc>
        <w:tc>
          <w:tcPr>
            <w:tcW w:w="567" w:type="dxa"/>
          </w:tcPr>
          <w:p w14:paraId="33E6D2A9" w14:textId="4AB915E8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70638C0">
                <v:shape id="_x0000_i1113" type="#_x0000_t75" style="width:12pt;height:18pt" o:ole="">
                  <v:imagedata r:id="rId17" o:title=""/>
                </v:shape>
                <w:control r:id="rId18" w:name="CheckBox48" w:shapeid="_x0000_i1113"/>
              </w:object>
            </w:r>
          </w:p>
        </w:tc>
        <w:tc>
          <w:tcPr>
            <w:tcW w:w="4252" w:type="dxa"/>
          </w:tcPr>
          <w:p w14:paraId="392C5E6F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כאשר </w:t>
            </w:r>
            <w:r w:rsidR="009D26B0" w:rsidRPr="00623753">
              <w:rPr>
                <w:rFonts w:ascii="Narkisim" w:hAnsi="Narkisim" w:cs="Narkisim"/>
                <w:sz w:val="24"/>
                <w:szCs w:val="24"/>
                <w:rtl/>
              </w:rPr>
              <w:t>המשתתפים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מזוהים בפני החוקר</w:t>
            </w:r>
          </w:p>
        </w:tc>
      </w:tr>
      <w:tr w:rsidR="00096209" w:rsidRPr="00623753" w14:paraId="3027C7E4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A7E8D2D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3FABCC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452A1349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סקר אנונימי</w:t>
            </w:r>
          </w:p>
        </w:tc>
        <w:tc>
          <w:tcPr>
            <w:tcW w:w="567" w:type="dxa"/>
          </w:tcPr>
          <w:p w14:paraId="7A32B94C" w14:textId="0A3670AA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4BC0406">
                <v:shape id="_x0000_i1115" type="#_x0000_t75" style="width:12pt;height:18pt" o:ole="">
                  <v:imagedata r:id="rId19" o:title=""/>
                </v:shape>
                <w:control r:id="rId20" w:name="CheckBox421" w:shapeid="_x0000_i1115"/>
              </w:object>
            </w:r>
          </w:p>
        </w:tc>
        <w:tc>
          <w:tcPr>
            <w:tcW w:w="567" w:type="dxa"/>
          </w:tcPr>
          <w:p w14:paraId="06FB9A64" w14:textId="54B0A958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BF3580F">
                <v:shape id="_x0000_i1436" type="#_x0000_t75" style="width:12pt;height:18pt" o:ole="">
                  <v:imagedata r:id="rId21" o:title=""/>
                </v:shape>
                <w:control r:id="rId22" w:name="CheckBox431" w:shapeid="_x0000_i1436"/>
              </w:object>
            </w:r>
          </w:p>
        </w:tc>
        <w:tc>
          <w:tcPr>
            <w:tcW w:w="4252" w:type="dxa"/>
          </w:tcPr>
          <w:p w14:paraId="7D5E9284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כאשר </w:t>
            </w:r>
            <w:r w:rsidR="009D26B0" w:rsidRPr="00623753">
              <w:rPr>
                <w:rFonts w:ascii="Narkisim" w:hAnsi="Narkisim" w:cs="Narkisim"/>
                <w:sz w:val="24"/>
                <w:szCs w:val="24"/>
                <w:rtl/>
              </w:rPr>
              <w:t>המשתתפים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אינם מזוהים בפני החוקר</w:t>
            </w:r>
          </w:p>
        </w:tc>
      </w:tr>
      <w:tr w:rsidR="00096209" w:rsidRPr="00623753" w14:paraId="1816CFA9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12C4C13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B6F2B0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12D17E6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ראיון</w:t>
            </w:r>
          </w:p>
        </w:tc>
        <w:tc>
          <w:tcPr>
            <w:tcW w:w="567" w:type="dxa"/>
          </w:tcPr>
          <w:p w14:paraId="09EA63B6" w14:textId="5B01B362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1861748">
                <v:shape id="_x0000_i1119" type="#_x0000_t75" style="width:12pt;height:18pt" o:ole="">
                  <v:imagedata r:id="rId23" o:title=""/>
                </v:shape>
                <w:control r:id="rId24" w:name="CheckBox441" w:shapeid="_x0000_i1119"/>
              </w:object>
            </w:r>
          </w:p>
        </w:tc>
        <w:tc>
          <w:tcPr>
            <w:tcW w:w="567" w:type="dxa"/>
          </w:tcPr>
          <w:p w14:paraId="000000BF" w14:textId="0CA500EE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40380B49">
                <v:shape id="_x0000_i1437" type="#_x0000_t75" style="width:12pt;height:18pt" o:ole="">
                  <v:imagedata r:id="rId25" o:title=""/>
                </v:shape>
                <w:control r:id="rId26" w:name="CheckBox451" w:shapeid="_x0000_i1437"/>
              </w:object>
            </w:r>
          </w:p>
        </w:tc>
        <w:tc>
          <w:tcPr>
            <w:tcW w:w="4252" w:type="dxa"/>
          </w:tcPr>
          <w:p w14:paraId="1B293D06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096209" w:rsidRPr="00623753" w14:paraId="2F3A3774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E29400D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F8B170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4</w:t>
            </w:r>
          </w:p>
        </w:tc>
        <w:tc>
          <w:tcPr>
            <w:tcW w:w="3969" w:type="dxa"/>
          </w:tcPr>
          <w:p w14:paraId="25FEBFFC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תצפית</w:t>
            </w:r>
          </w:p>
        </w:tc>
        <w:tc>
          <w:tcPr>
            <w:tcW w:w="567" w:type="dxa"/>
          </w:tcPr>
          <w:p w14:paraId="3917DD9F" w14:textId="0FEE90E3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4115B92D">
                <v:shape id="_x0000_i1123" type="#_x0000_t75" style="width:12pt;height:18pt" o:ole="">
                  <v:imagedata r:id="rId27" o:title=""/>
                </v:shape>
                <w:control r:id="rId28" w:name="CheckBox461" w:shapeid="_x0000_i1123"/>
              </w:object>
            </w:r>
          </w:p>
        </w:tc>
        <w:tc>
          <w:tcPr>
            <w:tcW w:w="567" w:type="dxa"/>
          </w:tcPr>
          <w:p w14:paraId="639DE3A4" w14:textId="53904AFC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96DBC06">
                <v:shape id="_x0000_i1438" type="#_x0000_t75" style="width:12pt;height:18pt" o:ole="">
                  <v:imagedata r:id="rId29" o:title=""/>
                </v:shape>
                <w:control r:id="rId30" w:name="CheckBox471" w:shapeid="_x0000_i1438"/>
              </w:object>
            </w:r>
          </w:p>
        </w:tc>
        <w:tc>
          <w:tcPr>
            <w:tcW w:w="4252" w:type="dxa"/>
          </w:tcPr>
          <w:p w14:paraId="3B330456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0292F978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76E194E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5CDC01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5</w:t>
            </w:r>
          </w:p>
        </w:tc>
        <w:tc>
          <w:tcPr>
            <w:tcW w:w="3969" w:type="dxa"/>
          </w:tcPr>
          <w:p w14:paraId="414E3A3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הקלטה בווידאו, צילום, כד'</w:t>
            </w:r>
          </w:p>
        </w:tc>
        <w:tc>
          <w:tcPr>
            <w:tcW w:w="567" w:type="dxa"/>
          </w:tcPr>
          <w:p w14:paraId="711D5634" w14:textId="752A502C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01D339BB">
                <v:shape id="_x0000_i1127" type="#_x0000_t75" style="width:13pt;height:18pt" o:ole="">
                  <v:imagedata r:id="rId31" o:title=""/>
                </v:shape>
                <w:control r:id="rId32" w:name="CheckBox3" w:shapeid="_x0000_i1127"/>
              </w:object>
            </w:r>
          </w:p>
        </w:tc>
        <w:tc>
          <w:tcPr>
            <w:tcW w:w="567" w:type="dxa"/>
          </w:tcPr>
          <w:p w14:paraId="0D81087F" w14:textId="1F0B6331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F5A5EAD">
                <v:shape id="_x0000_i1439" type="#_x0000_t75" style="width:13pt;height:18pt" o:ole="">
                  <v:imagedata r:id="rId33" o:title=""/>
                </v:shape>
                <w:control r:id="rId34" w:name="CheckBox31" w:shapeid="_x0000_i1439"/>
              </w:object>
            </w:r>
          </w:p>
        </w:tc>
        <w:tc>
          <w:tcPr>
            <w:tcW w:w="4252" w:type="dxa"/>
          </w:tcPr>
          <w:p w14:paraId="2A2FB080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אם כן - נא לפרט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בהמשך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כיצד י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י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שמרו</w:t>
            </w:r>
            <w:r w:rsidR="008E2FFA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הנתונים</w:t>
            </w:r>
          </w:p>
        </w:tc>
      </w:tr>
      <w:tr w:rsidR="00096209" w:rsidRPr="00623753" w14:paraId="5DEECDAB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B791156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E9AF88B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6</w:t>
            </w:r>
          </w:p>
        </w:tc>
        <w:tc>
          <w:tcPr>
            <w:tcW w:w="3969" w:type="dxa"/>
          </w:tcPr>
          <w:p w14:paraId="2A3DD758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הקלטה בקלטת שמע</w:t>
            </w:r>
          </w:p>
        </w:tc>
        <w:tc>
          <w:tcPr>
            <w:tcW w:w="567" w:type="dxa"/>
          </w:tcPr>
          <w:p w14:paraId="217B258F" w14:textId="547424BF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8EEDEFA">
                <v:shape id="_x0000_i1440" type="#_x0000_t75" style="width:13pt;height:18pt" o:ole="">
                  <v:imagedata r:id="rId35" o:title=""/>
                </v:shape>
                <w:control r:id="rId36" w:name="CheckBox32" w:shapeid="_x0000_i1440"/>
              </w:object>
            </w:r>
          </w:p>
        </w:tc>
        <w:tc>
          <w:tcPr>
            <w:tcW w:w="567" w:type="dxa"/>
          </w:tcPr>
          <w:p w14:paraId="0C5CA995" w14:textId="14672301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2EECFC48">
                <v:shape id="_x0000_i1133" type="#_x0000_t75" style="width:13pt;height:18pt" o:ole="">
                  <v:imagedata r:id="rId37" o:title=""/>
                </v:shape>
                <w:control r:id="rId38" w:name="CheckBox33" w:shapeid="_x0000_i1133"/>
              </w:object>
            </w:r>
          </w:p>
        </w:tc>
        <w:tc>
          <w:tcPr>
            <w:tcW w:w="4252" w:type="dxa"/>
          </w:tcPr>
          <w:p w14:paraId="59E2694E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אם כן - נא לפרט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בהמשך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כיצד י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י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שמרו</w:t>
            </w:r>
            <w:r w:rsidR="008E2FFA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הנתונים</w:t>
            </w:r>
          </w:p>
        </w:tc>
      </w:tr>
      <w:tr w:rsidR="00096209" w:rsidRPr="00623753" w14:paraId="57FF5ACD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D550E6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315A9B5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7</w:t>
            </w:r>
          </w:p>
        </w:tc>
        <w:tc>
          <w:tcPr>
            <w:tcW w:w="3969" w:type="dxa"/>
          </w:tcPr>
          <w:p w14:paraId="611C520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שימוש במסמכים או נתונים קיימים</w:t>
            </w:r>
          </w:p>
        </w:tc>
        <w:tc>
          <w:tcPr>
            <w:tcW w:w="567" w:type="dxa"/>
          </w:tcPr>
          <w:p w14:paraId="1682D49F" w14:textId="1DABD3A3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5497195E">
                <v:shape id="_x0000_i1135" type="#_x0000_t75" style="width:13pt;height:18pt" o:ole="">
                  <v:imagedata r:id="rId39" o:title=""/>
                </v:shape>
                <w:control r:id="rId40" w:name="CheckBox34" w:shapeid="_x0000_i1135"/>
              </w:object>
            </w:r>
          </w:p>
        </w:tc>
        <w:tc>
          <w:tcPr>
            <w:tcW w:w="567" w:type="dxa"/>
          </w:tcPr>
          <w:p w14:paraId="34238C96" w14:textId="2DEE745A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43B5025D">
                <v:shape id="_x0000_i1441" type="#_x0000_t75" style="width:13pt;height:18pt" o:ole="">
                  <v:imagedata r:id="rId41" o:title=""/>
                </v:shape>
                <w:control r:id="rId42" w:name="CheckBox35" w:shapeid="_x0000_i1441"/>
              </w:object>
            </w:r>
          </w:p>
        </w:tc>
        <w:tc>
          <w:tcPr>
            <w:tcW w:w="4252" w:type="dxa"/>
          </w:tcPr>
          <w:p w14:paraId="52D5328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אם כן - נא לפרט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בתקציר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המחקר – אילו נתונים ומהיכן יילקחו.</w:t>
            </w:r>
          </w:p>
        </w:tc>
      </w:tr>
      <w:tr w:rsidR="00365296" w:rsidRPr="00623753" w14:paraId="4899C163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4B3F70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3CDAB24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8</w:t>
            </w:r>
          </w:p>
        </w:tc>
        <w:tc>
          <w:tcPr>
            <w:tcW w:w="3969" w:type="dxa"/>
          </w:tcPr>
          <w:p w14:paraId="742B5CDE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מבדקים מובנים</w:t>
            </w:r>
          </w:p>
        </w:tc>
        <w:tc>
          <w:tcPr>
            <w:tcW w:w="567" w:type="dxa"/>
          </w:tcPr>
          <w:p w14:paraId="3E9693DB" w14:textId="06679A49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228941D">
                <v:shape id="_x0000_i1442" type="#_x0000_t75" style="width:12pt;height:18pt" o:ole="">
                  <v:imagedata r:id="rId43" o:title=""/>
                </v:shape>
                <w:control r:id="rId44" w:name="CheckBox6" w:shapeid="_x0000_i1442"/>
              </w:object>
            </w:r>
          </w:p>
        </w:tc>
        <w:tc>
          <w:tcPr>
            <w:tcW w:w="567" w:type="dxa"/>
          </w:tcPr>
          <w:p w14:paraId="31B2FEEB" w14:textId="09159682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9C6C659">
                <v:shape id="_x0000_i1141" type="#_x0000_t75" style="width:12pt;height:18pt" o:ole="">
                  <v:imagedata r:id="rId45" o:title=""/>
                </v:shape>
                <w:control r:id="rId46" w:name="CheckBox61" w:shapeid="_x0000_i1141"/>
              </w:object>
            </w:r>
          </w:p>
        </w:tc>
        <w:tc>
          <w:tcPr>
            <w:tcW w:w="4252" w:type="dxa"/>
          </w:tcPr>
          <w:p w14:paraId="3AEA465A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כגון מבחן התנהגותי/ מטלה התנהגותית</w:t>
            </w:r>
          </w:p>
        </w:tc>
      </w:tr>
      <w:tr w:rsidR="00096209" w:rsidRPr="00623753" w14:paraId="272134F3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D9CD2D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452A209" w14:textId="77777777" w:rsidR="00096209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9</w:t>
            </w:r>
          </w:p>
        </w:tc>
        <w:tc>
          <w:tcPr>
            <w:tcW w:w="3969" w:type="dxa"/>
          </w:tcPr>
          <w:p w14:paraId="411EF1C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מערך ניסויי (מניפולציה ניסויית)</w:t>
            </w:r>
          </w:p>
        </w:tc>
        <w:tc>
          <w:tcPr>
            <w:tcW w:w="567" w:type="dxa"/>
          </w:tcPr>
          <w:p w14:paraId="5B2D8C0C" w14:textId="229423A2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9B40573">
                <v:shape id="_x0000_i1443" type="#_x0000_t75" style="width:13pt;height:18pt" o:ole="">
                  <v:imagedata r:id="rId47" o:title=""/>
                </v:shape>
                <w:control r:id="rId48" w:name="CheckBox36" w:shapeid="_x0000_i1443"/>
              </w:object>
            </w:r>
          </w:p>
        </w:tc>
        <w:tc>
          <w:tcPr>
            <w:tcW w:w="567" w:type="dxa"/>
          </w:tcPr>
          <w:p w14:paraId="7D6289C3" w14:textId="2B333FF2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2A41BA56">
                <v:shape id="_x0000_i1145" type="#_x0000_t75" style="width:13pt;height:18pt" o:ole="">
                  <v:imagedata r:id="rId49" o:title=""/>
                </v:shape>
                <w:control r:id="rId50" w:name="CheckBox37" w:shapeid="_x0000_i1145"/>
              </w:object>
            </w:r>
          </w:p>
        </w:tc>
        <w:tc>
          <w:tcPr>
            <w:tcW w:w="4252" w:type="dxa"/>
          </w:tcPr>
          <w:p w14:paraId="484C032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</w:tbl>
    <w:p w14:paraId="3FF922F2" w14:textId="77777777" w:rsidR="00365296" w:rsidRPr="00623753" w:rsidRDefault="00365296" w:rsidP="00717D40">
      <w:pPr>
        <w:rPr>
          <w:rFonts w:ascii="Narkisim" w:hAnsi="Narkisim" w:cs="Narkisim"/>
          <w:sz w:val="24"/>
          <w:szCs w:val="24"/>
        </w:rPr>
      </w:pPr>
    </w:p>
    <w:p w14:paraId="53BE817E" w14:textId="652DCE41" w:rsidR="00096209" w:rsidRDefault="00096209" w:rsidP="008E2FFA">
      <w:pPr>
        <w:numPr>
          <w:ilvl w:val="1"/>
          <w:numId w:val="11"/>
        </w:numPr>
        <w:spacing w:before="120" w:line="276" w:lineRule="auto"/>
        <w:jc w:val="both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sz w:val="24"/>
          <w:szCs w:val="24"/>
          <w:rtl/>
        </w:rPr>
        <w:t xml:space="preserve"> אם המחקר כולל שימוש בהקלטת אודיו ו/או וידאו ו/או ראיונות </w:t>
      </w:r>
      <w:r w:rsidR="00302F31" w:rsidRPr="00623753">
        <w:rPr>
          <w:rFonts w:ascii="Narkisim" w:hAnsi="Narkisim" w:cs="Narkisim"/>
          <w:sz w:val="24"/>
          <w:szCs w:val="24"/>
          <w:rtl/>
        </w:rPr>
        <w:t>שתומללו</w:t>
      </w:r>
      <w:r w:rsidRPr="00623753">
        <w:rPr>
          <w:rFonts w:ascii="Narkisim" w:hAnsi="Narkisim" w:cs="Narkisim"/>
          <w:sz w:val="24"/>
          <w:szCs w:val="24"/>
          <w:rtl/>
        </w:rPr>
        <w:t xml:space="preserve">, 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>נא לפרט</w:t>
      </w:r>
      <w:r w:rsidRPr="00623753">
        <w:rPr>
          <w:rFonts w:ascii="Narkisim" w:hAnsi="Narkisim" w:cs="Narkisim"/>
          <w:sz w:val="24"/>
          <w:szCs w:val="24"/>
          <w:rtl/>
        </w:rPr>
        <w:t xml:space="preserve"> האם וכיצד יישמרו החומרים וכיצד תשמר אנונימיות/חסיון</w:t>
      </w:r>
      <w:r w:rsidR="00E02570" w:rsidRPr="00623753">
        <w:rPr>
          <w:rFonts w:ascii="Narkisim" w:hAnsi="Narkisim" w:cs="Narkisim"/>
          <w:sz w:val="24"/>
          <w:szCs w:val="24"/>
          <w:rtl/>
        </w:rPr>
        <w:t xml:space="preserve"> :</w:t>
      </w:r>
    </w:p>
    <w:sdt>
      <w:sdtPr>
        <w:rPr>
          <w:rFonts w:ascii="Narkisim" w:hAnsi="Narkisim" w:cs="Narkisim"/>
          <w:sz w:val="24"/>
          <w:szCs w:val="24"/>
          <w:rtl/>
        </w:rPr>
        <w:id w:val="942186731"/>
        <w:placeholder>
          <w:docPart w:val="93C08C01433A47959C74192B2181907E"/>
        </w:placeholder>
      </w:sdtPr>
      <w:sdtEndPr>
        <w:rPr>
          <w:rtl w:val="0"/>
        </w:rPr>
      </w:sdtEndPr>
      <w:sdtContent>
        <w:p w14:paraId="47961EF1" w14:textId="77777777" w:rsidR="00C5601D" w:rsidRDefault="00C5601D" w:rsidP="00C5601D">
          <w:pPr>
            <w:autoSpaceDE w:val="0"/>
            <w:autoSpaceDN w:val="0"/>
            <w:adjustRightInd w:val="0"/>
            <w:rPr>
              <w:rFonts w:ascii="Narkisim" w:hAnsi="Narkisim" w:cs="Narkisim"/>
              <w:sz w:val="24"/>
              <w:szCs w:val="24"/>
              <w:rtl/>
            </w:rPr>
          </w:pPr>
        </w:p>
        <w:p w14:paraId="249AB1A6" w14:textId="03A40D12" w:rsidR="00C5601D" w:rsidRDefault="00C5601D" w:rsidP="00C5601D">
          <w:pPr>
            <w:autoSpaceDE w:val="0"/>
            <w:autoSpaceDN w:val="0"/>
            <w:adjustRightInd w:val="0"/>
            <w:rPr>
              <w:rFonts w:ascii="Narkisim" w:hAnsi="Narkisim" w:cs="Narkisim" w:hint="cs"/>
              <w:sz w:val="24"/>
              <w:szCs w:val="24"/>
              <w:rtl/>
            </w:rPr>
          </w:pP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הקלטות האודיו יבוצעו באמצעות אתר שפותח עבור המחקר, באמצעות המכשיר הנייד או המחשב האישי של הנבדק, ויעברו לשרת תוך שימש בהצפנת </w:t>
          </w:r>
          <w:r>
            <w:rPr>
              <w:rFonts w:ascii="Narkisim" w:hAnsi="Narkisim" w:cs="Narkisim" w:hint="cs"/>
              <w:sz w:val="24"/>
              <w:szCs w:val="24"/>
            </w:rPr>
            <w:t>SSL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לשרת </w:t>
          </w:r>
          <w:r>
            <w:rPr>
              <w:rFonts w:ascii="Narkisim" w:hAnsi="Narkisim" w:cs="Narkisim" w:hint="cs"/>
              <w:sz w:val="24"/>
              <w:szCs w:val="24"/>
            </w:rPr>
            <w:t>AWS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ללא פרטים מזהים של המשתתפים. לאחר מכן הנתונים ישמרו בשרת </w:t>
          </w:r>
          <w:r>
            <w:rPr>
              <w:rFonts w:ascii="Narkisim" w:hAnsi="Narkisim" w:cs="Narkisim"/>
              <w:sz w:val="24"/>
              <w:szCs w:val="24"/>
            </w:rPr>
            <w:t>google drive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המוצפן בתקן </w:t>
          </w:r>
          <w:r>
            <w:rPr>
              <w:rFonts w:ascii="Narkisim" w:hAnsi="Narkisim" w:cs="Narkisim" w:hint="cs"/>
              <w:sz w:val="24"/>
              <w:szCs w:val="24"/>
            </w:rPr>
            <w:t>HIPPA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. השימוש במטלות אלו אושר בעבר על ידי ועדת אתיקה. לפרטים נוספים רא\י תיאור הליך המחקר בקובץ המצורף. </w:t>
          </w:r>
        </w:p>
        <w:p w14:paraId="528AD632" w14:textId="4998BD54" w:rsidR="00F06339" w:rsidRPr="00623753" w:rsidRDefault="008F036E" w:rsidP="00560DF4">
          <w:pPr>
            <w:autoSpaceDE w:val="0"/>
            <w:autoSpaceDN w:val="0"/>
            <w:bidi w:val="0"/>
            <w:adjustRightInd w:val="0"/>
            <w:jc w:val="right"/>
            <w:rPr>
              <w:rFonts w:ascii="Narkisim" w:hAnsi="Narkisim" w:cs="Narkisim"/>
              <w:sz w:val="24"/>
              <w:szCs w:val="24"/>
              <w:rtl/>
            </w:rPr>
          </w:pPr>
          <w:r>
            <w:rPr>
              <w:sz w:val="22"/>
              <w:szCs w:val="22"/>
            </w:rPr>
            <w:t>.</w:t>
          </w:r>
        </w:p>
      </w:sdtContent>
    </w:sdt>
    <w:p w14:paraId="334814BB" w14:textId="77777777" w:rsidR="00F06339" w:rsidRPr="00623753" w:rsidRDefault="00F06339" w:rsidP="00F06339">
      <w:pPr>
        <w:rPr>
          <w:rFonts w:ascii="Narkisim" w:hAnsi="Narkisim" w:cs="Narkisim"/>
          <w:sz w:val="24"/>
          <w:szCs w:val="24"/>
          <w:rtl/>
        </w:rPr>
      </w:pPr>
    </w:p>
    <w:p w14:paraId="6EBE8884" w14:textId="4BF9034D" w:rsidR="00F06339" w:rsidRPr="00623753" w:rsidRDefault="00F06339" w:rsidP="00973DE6">
      <w:pPr>
        <w:rPr>
          <w:rFonts w:ascii="Narkisim" w:hAnsi="Narkisim" w:cs="Narkisim"/>
          <w:sz w:val="24"/>
          <w:szCs w:val="24"/>
          <w:rtl/>
        </w:rPr>
      </w:pPr>
    </w:p>
    <w:p w14:paraId="1E881E2D" w14:textId="77777777" w:rsidR="00096209" w:rsidRPr="00623753" w:rsidRDefault="00096209" w:rsidP="00486006">
      <w:pPr>
        <w:pStyle w:val="ListParagraph"/>
        <w:numPr>
          <w:ilvl w:val="0"/>
          <w:numId w:val="5"/>
        </w:numPr>
        <w:spacing w:before="120" w:line="360" w:lineRule="auto"/>
        <w:ind w:right="-284"/>
        <w:jc w:val="both"/>
        <w:rPr>
          <w:rFonts w:ascii="Narkisim" w:hAnsi="Narkisim" w:cs="Narkisim"/>
          <w:b/>
          <w:bCs/>
          <w:sz w:val="24"/>
          <w:szCs w:val="24"/>
          <w:u w:val="single"/>
          <w:rtl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המחקר כולל </w:t>
      </w:r>
      <w:r w:rsidRPr="00623753">
        <w:rPr>
          <w:rFonts w:ascii="Narkisim" w:hAnsi="Narkisim" w:cs="Narkisim"/>
          <w:b/>
          <w:bCs/>
          <w:sz w:val="24"/>
          <w:szCs w:val="24"/>
          <w:u w:val="single"/>
          <w:rtl/>
        </w:rPr>
        <w:t>אחד או יותר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 מהמאפיינים הבאים:</w:t>
      </w:r>
    </w:p>
    <w:tbl>
      <w:tblPr>
        <w:bidiVisual/>
        <w:tblW w:w="12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425"/>
        <w:gridCol w:w="3969"/>
        <w:gridCol w:w="567"/>
        <w:gridCol w:w="567"/>
        <w:gridCol w:w="4245"/>
      </w:tblGrid>
      <w:tr w:rsidR="0024444F" w:rsidRPr="00623753" w14:paraId="7A5DFB2A" w14:textId="77777777" w:rsidTr="00C552D5">
        <w:trPr>
          <w:trHeight w:val="243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FA5F5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2E277E65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3C28A59C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7E661EFF" w14:textId="77777777" w:rsidR="00096209" w:rsidRPr="00623753" w:rsidRDefault="00096209" w:rsidP="0024444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2EC007DC" w14:textId="77777777" w:rsidR="00096209" w:rsidRPr="00623753" w:rsidRDefault="00096209" w:rsidP="0024444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45" w:type="dxa"/>
          </w:tcPr>
          <w:p w14:paraId="17FA5A11" w14:textId="77777777" w:rsidR="00096209" w:rsidRPr="00623753" w:rsidRDefault="008E2FFA" w:rsidP="0024444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הערות / פירוט</w:t>
            </w:r>
          </w:p>
        </w:tc>
      </w:tr>
      <w:tr w:rsidR="0024444F" w:rsidRPr="00623753" w14:paraId="73A4D1C2" w14:textId="77777777" w:rsidTr="00C552D5">
        <w:trPr>
          <w:trHeight w:val="29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27974EB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8871C3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4251157D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הולכת שולל או הסבר הלוקה בחסר</w:t>
            </w:r>
          </w:p>
        </w:tc>
        <w:tc>
          <w:tcPr>
            <w:tcW w:w="567" w:type="dxa"/>
          </w:tcPr>
          <w:p w14:paraId="3BB221C9" w14:textId="1D75082F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6963981">
                <v:shape id="_x0000_i1147" type="#_x0000_t75" style="width:12pt;height:18pt" o:ole="">
                  <v:imagedata r:id="rId51" o:title=""/>
                </v:shape>
                <w:control r:id="rId52" w:name="CheckBox4111" w:shapeid="_x0000_i1147"/>
              </w:object>
            </w:r>
          </w:p>
        </w:tc>
        <w:tc>
          <w:tcPr>
            <w:tcW w:w="567" w:type="dxa"/>
          </w:tcPr>
          <w:p w14:paraId="3BC6EE37" w14:textId="4881D8D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C28CF8C">
                <v:shape id="_x0000_i1444" type="#_x0000_t75" style="width:12pt;height:18pt" o:ole="">
                  <v:imagedata r:id="rId53" o:title=""/>
                </v:shape>
                <w:control r:id="rId54" w:name="CheckBox481" w:shapeid="_x0000_i1444"/>
              </w:object>
            </w:r>
          </w:p>
        </w:tc>
        <w:tc>
          <w:tcPr>
            <w:tcW w:w="4245" w:type="dxa"/>
          </w:tcPr>
          <w:p w14:paraId="59AD97C9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24444F" w:rsidRPr="00623753" w14:paraId="27327850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50FF438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2018BBD2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6FEA38F5" w14:textId="6A37D521" w:rsidR="00096209" w:rsidRPr="00623753" w:rsidRDefault="00194452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חשיפת מידע רגיש או אישי</w:t>
            </w:r>
          </w:p>
        </w:tc>
        <w:tc>
          <w:tcPr>
            <w:tcW w:w="567" w:type="dxa"/>
          </w:tcPr>
          <w:p w14:paraId="07980EC3" w14:textId="7998840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04AF04DB">
                <v:shape id="_x0000_i1151" type="#_x0000_t75" style="width:12pt;height:18pt" o:ole="">
                  <v:imagedata r:id="rId55" o:title=""/>
                </v:shape>
                <w:control r:id="rId56" w:name="CheckBox4211" w:shapeid="_x0000_i1151"/>
              </w:object>
            </w:r>
          </w:p>
        </w:tc>
        <w:tc>
          <w:tcPr>
            <w:tcW w:w="567" w:type="dxa"/>
          </w:tcPr>
          <w:p w14:paraId="6F7AF6C6" w14:textId="34F07F0F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4959F49D">
                <v:shape id="_x0000_i1445" type="#_x0000_t75" style="width:12pt;height:18pt" o:ole="">
                  <v:imagedata r:id="rId57" o:title=""/>
                </v:shape>
                <w:control r:id="rId58" w:name="CheckBox4311" w:shapeid="_x0000_i1445"/>
              </w:object>
            </w:r>
          </w:p>
        </w:tc>
        <w:tc>
          <w:tcPr>
            <w:tcW w:w="4245" w:type="dxa"/>
          </w:tcPr>
          <w:p w14:paraId="5B5A0303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24444F" w:rsidRPr="00623753" w14:paraId="61D6F70D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63E4FF5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2F8E3B01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7E7A5666" w14:textId="77777777" w:rsidR="00096209" w:rsidRPr="00623753" w:rsidRDefault="00096209" w:rsidP="00BD2FD5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חשיפה לגירויים היכולים להתקבל כמאיימים, </w:t>
            </w:r>
            <w:r w:rsidR="00BD2FD5" w:rsidRPr="00623753">
              <w:rPr>
                <w:rFonts w:ascii="Narkisim" w:hAnsi="Narkisim" w:cs="Narkisim"/>
                <w:sz w:val="24"/>
                <w:szCs w:val="24"/>
                <w:rtl/>
              </w:rPr>
              <w:t>מ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עליבים, מעוררי חרדה, מעוררי זיכרונות טראומטיים או כדומה</w:t>
            </w:r>
          </w:p>
        </w:tc>
        <w:tc>
          <w:tcPr>
            <w:tcW w:w="567" w:type="dxa"/>
          </w:tcPr>
          <w:p w14:paraId="36517A5F" w14:textId="57BC5F1C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B0A0793">
                <v:shape id="_x0000_i1446" type="#_x0000_t75" style="width:12pt;height:18pt" o:ole="">
                  <v:imagedata r:id="rId59" o:title=""/>
                </v:shape>
                <w:control r:id="rId60" w:name="CheckBox4411" w:shapeid="_x0000_i1446"/>
              </w:object>
            </w:r>
          </w:p>
        </w:tc>
        <w:tc>
          <w:tcPr>
            <w:tcW w:w="567" w:type="dxa"/>
          </w:tcPr>
          <w:p w14:paraId="6ED056F7" w14:textId="7B0B41C8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AD15264">
                <v:shape id="_x0000_i1157" type="#_x0000_t75" style="width:12pt;height:18pt" o:ole="">
                  <v:imagedata r:id="rId61" o:title=""/>
                </v:shape>
                <w:control r:id="rId62" w:name="CheckBox4511" w:shapeid="_x0000_i1157"/>
              </w:object>
            </w:r>
          </w:p>
        </w:tc>
        <w:tc>
          <w:tcPr>
            <w:tcW w:w="4245" w:type="dxa"/>
          </w:tcPr>
          <w:p w14:paraId="38BEE7DD" w14:textId="77777777" w:rsidR="008F036E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sz w:val="24"/>
                <w:szCs w:val="24"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המשתתפים יתבקשו לענות על שאלונים</w:t>
            </w:r>
          </w:p>
          <w:p w14:paraId="0ED1E54D" w14:textId="77777777" w:rsidR="008F036E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sz w:val="24"/>
                <w:szCs w:val="24"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סטנדרטיים שנמצאים בשימוש רחב בספרות</w:t>
            </w:r>
          </w:p>
          <w:p w14:paraId="49A5345F" w14:textId="3329091A" w:rsidR="00096209" w:rsidRPr="00623753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הבוחנים מחשבות שליליות שהם נוטים לחשוב</w:t>
            </w:r>
            <w:r>
              <w:rPr>
                <w:rFonts w:ascii="Narkisim" w:hAnsi="Narkisim" w:cs="Narkisim"/>
                <w:sz w:val="24"/>
                <w:szCs w:val="24"/>
              </w:rPr>
              <w:t>,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קשיים בויסות רגשי, אפקט שלילי, וסימפטומי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 xml:space="preserve">חרדה ודיכאון. כמו כן, 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המשתתפים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יתבקשו להקליט בקולם מחשבות שליליות שהם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נוטים לחשוב וישמעו את ההקלטות במהלך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ביצוע מטלות קוגניטיביות. הליך זה אושר בעבר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 xml:space="preserve">עבור מחקר אחר על ידי וועדת האתיקה 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>(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מספר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אישור 380/19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>)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. לפרטים נוספים ראה/י הליך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המחקר בקובץ המצורף</w:t>
            </w:r>
            <w:r>
              <w:rPr>
                <w:rFonts w:ascii="Narkisim" w:hAnsi="Narkisim" w:cs="Narkisim"/>
                <w:sz w:val="24"/>
                <w:szCs w:val="24"/>
              </w:rPr>
              <w:t>.</w:t>
            </w:r>
          </w:p>
        </w:tc>
      </w:tr>
      <w:tr w:rsidR="0024444F" w:rsidRPr="00623753" w14:paraId="6822C42C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ED0A61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57F5C59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4</w:t>
            </w:r>
          </w:p>
        </w:tc>
        <w:tc>
          <w:tcPr>
            <w:tcW w:w="3969" w:type="dxa"/>
          </w:tcPr>
          <w:p w14:paraId="3206A670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חשיפה לגירויים פיזיים כגון: דרגות גבוהות של רעש או גירויים ויזואליים החורגים ממידת הגירוי היומיומי או כאב</w:t>
            </w:r>
          </w:p>
        </w:tc>
        <w:tc>
          <w:tcPr>
            <w:tcW w:w="567" w:type="dxa"/>
          </w:tcPr>
          <w:p w14:paraId="442BE3F0" w14:textId="3FAA9860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B52A4CF">
                <v:shape id="_x0000_i1159" type="#_x0000_t75" style="width:12pt;height:18pt" o:ole="">
                  <v:imagedata r:id="rId63" o:title=""/>
                </v:shape>
                <w:control r:id="rId64" w:name="CheckBox4611" w:shapeid="_x0000_i1159"/>
              </w:object>
            </w:r>
          </w:p>
        </w:tc>
        <w:tc>
          <w:tcPr>
            <w:tcW w:w="567" w:type="dxa"/>
          </w:tcPr>
          <w:p w14:paraId="62D45271" w14:textId="0C7FDCE4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2C899B5A">
                <v:shape id="_x0000_i1447" type="#_x0000_t75" style="width:12pt;height:18pt" o:ole="">
                  <v:imagedata r:id="rId65" o:title=""/>
                </v:shape>
                <w:control r:id="rId66" w:name="CheckBox4711" w:shapeid="_x0000_i1447"/>
              </w:object>
            </w:r>
          </w:p>
        </w:tc>
        <w:tc>
          <w:tcPr>
            <w:tcW w:w="4245" w:type="dxa"/>
          </w:tcPr>
          <w:p w14:paraId="066B943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22BAFE61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8CCA7ED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E52DDB3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5</w:t>
            </w:r>
          </w:p>
        </w:tc>
        <w:tc>
          <w:tcPr>
            <w:tcW w:w="3969" w:type="dxa"/>
          </w:tcPr>
          <w:p w14:paraId="4C101B7B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איסוף מדדים ביולוגים ו/או פיזיולוגיים (דם, רוק, דופק, לחץ דם, מדדים פיזיולוגיים אחרים)</w:t>
            </w:r>
          </w:p>
        </w:tc>
        <w:tc>
          <w:tcPr>
            <w:tcW w:w="567" w:type="dxa"/>
          </w:tcPr>
          <w:p w14:paraId="20FB167A" w14:textId="0EDAAFCB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61992CE">
                <v:shape id="_x0000_i1163" type="#_x0000_t75" style="width:13pt;height:18pt" o:ole="">
                  <v:imagedata r:id="rId67" o:title=""/>
                </v:shape>
                <w:control r:id="rId68" w:name="CheckBox38" w:shapeid="_x0000_i1163"/>
              </w:object>
            </w:r>
          </w:p>
        </w:tc>
        <w:tc>
          <w:tcPr>
            <w:tcW w:w="567" w:type="dxa"/>
          </w:tcPr>
          <w:p w14:paraId="5B9A0329" w14:textId="4897F955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0E21AAC7">
                <v:shape id="_x0000_i1448" type="#_x0000_t75" style="width:13pt;height:18pt" o:ole="">
                  <v:imagedata r:id="rId69" o:title=""/>
                </v:shape>
                <w:control r:id="rId70" w:name="CheckBox311" w:shapeid="_x0000_i1448"/>
              </w:object>
            </w:r>
          </w:p>
        </w:tc>
        <w:tc>
          <w:tcPr>
            <w:tcW w:w="4245" w:type="dxa"/>
          </w:tcPr>
          <w:p w14:paraId="3E78289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57B544B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BDA5ED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8937B5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6</w:t>
            </w:r>
          </w:p>
        </w:tc>
        <w:tc>
          <w:tcPr>
            <w:tcW w:w="3969" w:type="dxa"/>
          </w:tcPr>
          <w:p w14:paraId="2CF0B22C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שימוש בתרופות (נא לתאר את התרופות ואת האמצעים הננקטים לשמירה על בטחון המשתתפים)</w:t>
            </w:r>
          </w:p>
        </w:tc>
        <w:tc>
          <w:tcPr>
            <w:tcW w:w="567" w:type="dxa"/>
          </w:tcPr>
          <w:p w14:paraId="28F0007A" w14:textId="0BCFCB8D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CA141C6">
                <v:shape id="_x0000_i1167" type="#_x0000_t75" style="width:13pt;height:18pt" o:ole="">
                  <v:imagedata r:id="rId71" o:title=""/>
                </v:shape>
                <w:control r:id="rId72" w:name="CheckBox321" w:shapeid="_x0000_i1167"/>
              </w:object>
            </w:r>
          </w:p>
        </w:tc>
        <w:tc>
          <w:tcPr>
            <w:tcW w:w="567" w:type="dxa"/>
          </w:tcPr>
          <w:p w14:paraId="1A4F0E88" w14:textId="2F3E95B8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1652C96">
                <v:shape id="_x0000_i1449" type="#_x0000_t75" style="width:13pt;height:18pt" o:ole="">
                  <v:imagedata r:id="rId73" o:title=""/>
                </v:shape>
                <w:control r:id="rId74" w:name="CheckBox331" w:shapeid="_x0000_i1449"/>
              </w:object>
            </w:r>
          </w:p>
        </w:tc>
        <w:tc>
          <w:tcPr>
            <w:tcW w:w="4245" w:type="dxa"/>
          </w:tcPr>
          <w:p w14:paraId="65ED3273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079FD5E2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019D946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AB1467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7</w:t>
            </w:r>
          </w:p>
        </w:tc>
        <w:tc>
          <w:tcPr>
            <w:tcW w:w="3969" w:type="dxa"/>
          </w:tcPr>
          <w:p w14:paraId="5DEA3779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מאמץ פיזי מעבר למקובל ביום-יום (נא לתאר את המשימה ואת האמצעים הננקטים להגנה על המשתתפים)</w:t>
            </w:r>
          </w:p>
        </w:tc>
        <w:tc>
          <w:tcPr>
            <w:tcW w:w="567" w:type="dxa"/>
          </w:tcPr>
          <w:p w14:paraId="7D5F05C7" w14:textId="524D8179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16C404B">
                <v:shape id="_x0000_i1171" type="#_x0000_t75" style="width:13pt;height:18pt" o:ole="">
                  <v:imagedata r:id="rId39" o:title=""/>
                </v:shape>
                <w:control r:id="rId75" w:name="CheckBox341" w:shapeid="_x0000_i1171"/>
              </w:object>
            </w:r>
          </w:p>
        </w:tc>
        <w:tc>
          <w:tcPr>
            <w:tcW w:w="567" w:type="dxa"/>
          </w:tcPr>
          <w:p w14:paraId="416DA7EB" w14:textId="3B5A2786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0EB7A3A">
                <v:shape id="_x0000_i1450" type="#_x0000_t75" style="width:13pt;height:18pt" o:ole="">
                  <v:imagedata r:id="rId76" o:title=""/>
                </v:shape>
                <w:control r:id="rId77" w:name="CheckBox351" w:shapeid="_x0000_i1450"/>
              </w:object>
            </w:r>
          </w:p>
        </w:tc>
        <w:tc>
          <w:tcPr>
            <w:tcW w:w="4245" w:type="dxa"/>
          </w:tcPr>
          <w:p w14:paraId="26CFA954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1AD17D5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9DCF4D4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CA9258F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8</w:t>
            </w:r>
          </w:p>
        </w:tc>
        <w:tc>
          <w:tcPr>
            <w:tcW w:w="3969" w:type="dxa"/>
          </w:tcPr>
          <w:p w14:paraId="1012AFCD" w14:textId="77777777" w:rsidR="00096209" w:rsidRPr="00623753" w:rsidRDefault="00096209" w:rsidP="00E35AD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סיכון חברתי משפטי או כלכלי </w:t>
            </w:r>
            <w:r w:rsidR="00E35AD9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למשתתפים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(כגון יצירת סטיגמה, סיכון סטטוס תעסוקתי או הפללה של </w:t>
            </w:r>
            <w:r w:rsidR="00E35AD9" w:rsidRPr="00623753">
              <w:rPr>
                <w:rFonts w:ascii="Narkisim" w:hAnsi="Narkisim" w:cs="Narkisim"/>
                <w:sz w:val="24"/>
                <w:szCs w:val="24"/>
                <w:rtl/>
              </w:rPr>
              <w:t>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</w:tcPr>
          <w:p w14:paraId="37EEFE93" w14:textId="23253750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44BCDC03">
                <v:shape id="_x0000_i1175" type="#_x0000_t75" style="width:13pt;height:18pt" o:ole="">
                  <v:imagedata r:id="rId78" o:title=""/>
                </v:shape>
                <w:control r:id="rId79" w:name="CheckBox361" w:shapeid="_x0000_i1175"/>
              </w:object>
            </w:r>
          </w:p>
        </w:tc>
        <w:tc>
          <w:tcPr>
            <w:tcW w:w="567" w:type="dxa"/>
          </w:tcPr>
          <w:p w14:paraId="66A92298" w14:textId="4BEFD98B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C5129DF">
                <v:shape id="_x0000_i1451" type="#_x0000_t75" style="width:13pt;height:18pt" o:ole="">
                  <v:imagedata r:id="rId80" o:title=""/>
                </v:shape>
                <w:control r:id="rId81" w:name="CheckBox371" w:shapeid="_x0000_i1451"/>
              </w:object>
            </w:r>
          </w:p>
        </w:tc>
        <w:tc>
          <w:tcPr>
            <w:tcW w:w="4245" w:type="dxa"/>
          </w:tcPr>
          <w:p w14:paraId="01A10F38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6E3429AA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1C2033D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B032CF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9</w:t>
            </w:r>
          </w:p>
        </w:tc>
        <w:tc>
          <w:tcPr>
            <w:tcW w:w="3969" w:type="dxa"/>
          </w:tcPr>
          <w:p w14:paraId="03DFD978" w14:textId="4440223E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פניה למשתתפים דרך גורם סמכותי  (מורים</w:t>
            </w:r>
            <w:r w:rsidR="00AD4F6A" w:rsidRPr="00623753">
              <w:rPr>
                <w:rFonts w:ascii="Narkisim" w:hAnsi="Narkisim" w:cs="Narkisim"/>
                <w:sz w:val="24"/>
                <w:szCs w:val="24"/>
                <w:rtl/>
              </w:rPr>
              <w:t>,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מטפלים</w:t>
            </w:r>
            <w:r w:rsidR="00AD4F6A" w:rsidRPr="00623753">
              <w:rPr>
                <w:rFonts w:ascii="Narkisim" w:hAnsi="Narkisim" w:cs="Narkisim"/>
                <w:sz w:val="24"/>
                <w:szCs w:val="24"/>
                <w:rtl/>
              </w:rPr>
              <w:t>,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מעבידים)</w:t>
            </w:r>
          </w:p>
        </w:tc>
        <w:tc>
          <w:tcPr>
            <w:tcW w:w="567" w:type="dxa"/>
          </w:tcPr>
          <w:p w14:paraId="3DA681BF" w14:textId="3BC8E5C8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0C00E20">
                <v:shape id="_x0000_i1179" type="#_x0000_t75" style="width:12pt;height:18pt" o:ole="">
                  <v:imagedata r:id="rId82" o:title=""/>
                </v:shape>
                <w:control r:id="rId83" w:name="CheckBox5" w:shapeid="_x0000_i1179"/>
              </w:object>
            </w:r>
          </w:p>
        </w:tc>
        <w:tc>
          <w:tcPr>
            <w:tcW w:w="567" w:type="dxa"/>
          </w:tcPr>
          <w:p w14:paraId="37CC5C39" w14:textId="5FFBAC7D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2EAD1B9">
                <v:shape id="_x0000_i1452" type="#_x0000_t75" style="width:12pt;height:18pt" o:ole="">
                  <v:imagedata r:id="rId84" o:title=""/>
                </v:shape>
                <w:control r:id="rId85" w:name="CheckBox51" w:shapeid="_x0000_i1452"/>
              </w:object>
            </w:r>
          </w:p>
        </w:tc>
        <w:tc>
          <w:tcPr>
            <w:tcW w:w="4245" w:type="dxa"/>
          </w:tcPr>
          <w:p w14:paraId="35FAB666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3EC4C508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22F4AF4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B5B5792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10</w:t>
            </w:r>
          </w:p>
        </w:tc>
        <w:tc>
          <w:tcPr>
            <w:tcW w:w="3969" w:type="dxa"/>
          </w:tcPr>
          <w:p w14:paraId="0A3B4938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תגמול כספי, מתן ציון או אמצעים אחרים לעידוד ההשתתפות  (נא לתאר</w:t>
            </w:r>
            <w:r w:rsidR="00F06339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בהערות)</w:t>
            </w:r>
          </w:p>
        </w:tc>
        <w:tc>
          <w:tcPr>
            <w:tcW w:w="567" w:type="dxa"/>
          </w:tcPr>
          <w:p w14:paraId="1F74A045" w14:textId="3618124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557C4F7E">
                <v:shape id="_x0000_i1453" type="#_x0000_t75" style="width:12pt;height:18pt" o:ole="">
                  <v:imagedata r:id="rId86" o:title=""/>
                </v:shape>
                <w:control r:id="rId87" w:name="CheckBox52" w:shapeid="_x0000_i1453"/>
              </w:object>
            </w:r>
          </w:p>
        </w:tc>
        <w:tc>
          <w:tcPr>
            <w:tcW w:w="567" w:type="dxa"/>
          </w:tcPr>
          <w:p w14:paraId="58353003" w14:textId="65BF6255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1D0271D6">
                <v:shape id="_x0000_i1185" type="#_x0000_t75" style="width:12pt;height:18pt" o:ole="">
                  <v:imagedata r:id="rId88" o:title=""/>
                </v:shape>
                <w:control r:id="rId89" w:name="CheckBox53" w:shapeid="_x0000_i1185"/>
              </w:object>
            </w:r>
          </w:p>
        </w:tc>
        <w:tc>
          <w:tcPr>
            <w:tcW w:w="4245" w:type="dxa"/>
          </w:tcPr>
          <w:p w14:paraId="5074100A" w14:textId="6D32E614" w:rsidR="008F036E" w:rsidRPr="00623753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b/>
                <w:bCs/>
                <w:sz w:val="24"/>
                <w:szCs w:val="24"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התגמול נקבע על פי משך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הזמן המשוער שהמשתתפים יצטרכו להשקיע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במחקר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–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כשעתיים. על כך ינתן תגמול כספי של 80 ₪ או 2 נקודות קרדיט. </w:t>
            </w:r>
          </w:p>
          <w:p w14:paraId="0B7FBEBB" w14:textId="5768D526" w:rsidR="00096209" w:rsidRPr="00623753" w:rsidRDefault="00096209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</w:tbl>
    <w:p w14:paraId="1DC7871F" w14:textId="77777777" w:rsidR="00096209" w:rsidRPr="00623753" w:rsidRDefault="00096209" w:rsidP="00717D40">
      <w:pPr>
        <w:tabs>
          <w:tab w:val="left" w:pos="2764"/>
        </w:tabs>
        <w:rPr>
          <w:rFonts w:ascii="Narkisim" w:hAnsi="Narkisim" w:cs="Narkisim"/>
          <w:sz w:val="24"/>
          <w:szCs w:val="24"/>
          <w:rtl/>
        </w:rPr>
      </w:pPr>
    </w:p>
    <w:p w14:paraId="0A97611E" w14:textId="77777777" w:rsidR="0012621C" w:rsidRPr="00623753" w:rsidRDefault="00EF79AD" w:rsidP="008F036E">
      <w:pPr>
        <w:numPr>
          <w:ilvl w:val="1"/>
          <w:numId w:val="5"/>
        </w:numPr>
        <w:tabs>
          <w:tab w:val="left" w:pos="364"/>
        </w:tabs>
        <w:ind w:right="441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במידה וסימנת כן באחד מהסעיפים לעיל</w:t>
      </w:r>
      <w:r w:rsidRPr="00623753">
        <w:rPr>
          <w:rFonts w:ascii="Narkisim" w:hAnsi="Narkisim" w:cs="Narkisim"/>
          <w:sz w:val="24"/>
          <w:szCs w:val="24"/>
          <w:rtl/>
        </w:rPr>
        <w:t xml:space="preserve">, </w:t>
      </w:r>
      <w:r w:rsidR="00592D2A" w:rsidRPr="00623753">
        <w:rPr>
          <w:rFonts w:ascii="Narkisim" w:hAnsi="Narkisim" w:cs="Narkisim"/>
          <w:sz w:val="24"/>
          <w:szCs w:val="24"/>
          <w:rtl/>
        </w:rPr>
        <w:t>בבקשה</w:t>
      </w:r>
      <w:r w:rsidR="00946BB5" w:rsidRPr="00623753">
        <w:rPr>
          <w:rFonts w:ascii="Narkisim" w:hAnsi="Narkisim" w:cs="Narkisim"/>
          <w:sz w:val="24"/>
          <w:szCs w:val="24"/>
          <w:rtl/>
        </w:rPr>
        <w:t xml:space="preserve"> פרט</w:t>
      </w:r>
      <w:r w:rsidR="00592D2A" w:rsidRPr="00623753">
        <w:rPr>
          <w:rFonts w:ascii="Narkisim" w:hAnsi="Narkisim" w:cs="Narkisim"/>
          <w:sz w:val="24"/>
          <w:szCs w:val="24"/>
          <w:rtl/>
        </w:rPr>
        <w:t>(י)</w:t>
      </w:r>
      <w:r w:rsidR="00946BB5" w:rsidRPr="00623753">
        <w:rPr>
          <w:rFonts w:ascii="Narkisim" w:hAnsi="Narkisim" w:cs="Narkisim"/>
          <w:sz w:val="24"/>
          <w:szCs w:val="24"/>
          <w:rtl/>
        </w:rPr>
        <w:t xml:space="preserve"> כאן את הדרך הננקטת במחקר להתמודדות עם המורכבות האתית או הנזק הפוטנציאלי של המאפיין שסומן:</w:t>
      </w:r>
    </w:p>
    <w:p w14:paraId="6C757FDB" w14:textId="77777777" w:rsidR="00F06339" w:rsidRPr="00623753" w:rsidRDefault="00F06339" w:rsidP="008F036E">
      <w:pPr>
        <w:tabs>
          <w:tab w:val="left" w:pos="364"/>
        </w:tabs>
        <w:ind w:left="360" w:right="441"/>
        <w:rPr>
          <w:rFonts w:ascii="Narkisim" w:hAnsi="Narkisim" w:cs="Narkisim"/>
          <w:sz w:val="24"/>
          <w:szCs w:val="24"/>
        </w:rPr>
      </w:pPr>
    </w:p>
    <w:sdt>
      <w:sdtPr>
        <w:rPr>
          <w:rFonts w:ascii="Narkisim" w:hAnsi="Narkisim" w:cs="Narkisim"/>
          <w:sz w:val="24"/>
          <w:szCs w:val="24"/>
          <w:rtl/>
        </w:rPr>
        <w:id w:val="-752197743"/>
        <w:placeholder>
          <w:docPart w:val="07D196D6E5234EFF983F8526CBFB3339"/>
        </w:placeholder>
      </w:sdtPr>
      <w:sdtContent>
        <w:p w14:paraId="327E5125" w14:textId="77777777" w:rsidR="008F036E" w:rsidRDefault="008F036E" w:rsidP="008F036E">
          <w:pPr>
            <w:autoSpaceDE w:val="0"/>
            <w:autoSpaceDN w:val="0"/>
            <w:adjustRightInd w:val="0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במהלך ביצוע המטלות הקוגניטיביות בהן המשתתפים יישמעו את ההקלטות של המחשבות השליליות שלהם</w:t>
          </w:r>
          <w:r>
            <w:rPr>
              <w:sz w:val="22"/>
              <w:szCs w:val="22"/>
            </w:rPr>
            <w:t>,</w:t>
          </w:r>
        </w:p>
        <w:p w14:paraId="6E65DF58" w14:textId="3B669A8D" w:rsidR="00EF79AD" w:rsidRPr="008F036E" w:rsidRDefault="008F036E" w:rsidP="008F036E">
          <w:pPr>
            <w:autoSpaceDE w:val="0"/>
            <w:autoSpaceDN w:val="0"/>
            <w:adjustRightInd w:val="0"/>
            <w:rPr>
              <w:sz w:val="22"/>
              <w:szCs w:val="22"/>
              <w:rtl/>
            </w:rPr>
          </w:pPr>
          <w:r>
            <w:rPr>
              <w:sz w:val="22"/>
              <w:szCs w:val="22"/>
              <w:rtl/>
            </w:rPr>
            <w:t>עוזר מחקר או אחד מן החוקרים יהיו נוכחים בקרבת מקום ויוכלו להעניק להם תמיכה רגשית במידה ויבקשו</w:t>
          </w:r>
          <w:r>
            <w:rPr>
              <w:rFonts w:hint="cs"/>
              <w:sz w:val="22"/>
              <w:szCs w:val="22"/>
              <w:rtl/>
            </w:rPr>
            <w:t xml:space="preserve"> </w:t>
          </w:r>
          <w:r>
            <w:rPr>
              <w:sz w:val="22"/>
              <w:szCs w:val="22"/>
              <w:rtl/>
            </w:rPr>
            <w:t>זאת. כמו כן, יובהר למשתתפים כי הם יכולים לבחור לפרוש מן המחקר בכל שלב ולקבל תגמול חלקי עבור</w:t>
          </w:r>
          <w:r>
            <w:rPr>
              <w:rFonts w:hint="cs"/>
              <w:sz w:val="22"/>
              <w:szCs w:val="22"/>
              <w:rtl/>
            </w:rPr>
            <w:t xml:space="preserve"> </w:t>
          </w:r>
          <w:r>
            <w:rPr>
              <w:sz w:val="22"/>
              <w:szCs w:val="22"/>
              <w:rtl/>
            </w:rPr>
            <w:t>השתתפותם בהתאם לזמן המשוער שהם השקיעו בהשתתפות במחקר</w:t>
          </w:r>
          <w:r>
            <w:rPr>
              <w:rFonts w:hint="cs"/>
              <w:sz w:val="22"/>
              <w:szCs w:val="22"/>
              <w:rtl/>
            </w:rPr>
            <w:t>.</w:t>
          </w:r>
        </w:p>
      </w:sdtContent>
    </w:sdt>
    <w:p w14:paraId="16CCA4FB" w14:textId="77777777" w:rsidR="00973DE6" w:rsidRPr="00623753" w:rsidRDefault="00973DE6" w:rsidP="00973DE6">
      <w:pPr>
        <w:tabs>
          <w:tab w:val="left" w:pos="364"/>
        </w:tabs>
        <w:ind w:left="360" w:right="441"/>
        <w:jc w:val="both"/>
        <w:rPr>
          <w:rFonts w:ascii="Narkisim" w:hAnsi="Narkisim" w:cs="Narkisim"/>
          <w:b/>
          <w:bCs/>
          <w:sz w:val="24"/>
          <w:szCs w:val="24"/>
          <w:rtl/>
        </w:rPr>
      </w:pPr>
    </w:p>
    <w:p w14:paraId="43E1FA77" w14:textId="77777777" w:rsidR="00EF79AD" w:rsidRPr="00623753" w:rsidRDefault="00973DE6" w:rsidP="00592D2A">
      <w:pPr>
        <w:pStyle w:val="ListParagraph"/>
        <w:numPr>
          <w:ilvl w:val="1"/>
          <w:numId w:val="16"/>
        </w:num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 </w:t>
      </w:r>
      <w:r w:rsidR="00EF79AD" w:rsidRPr="00623753">
        <w:rPr>
          <w:rFonts w:ascii="Narkisim" w:hAnsi="Narkisim" w:cs="Narkisim"/>
          <w:b/>
          <w:bCs/>
          <w:sz w:val="24"/>
          <w:szCs w:val="24"/>
          <w:rtl/>
        </w:rPr>
        <w:t>במידה וסימנת כן באחד מהסעיפים לעיל</w:t>
      </w:r>
      <w:r w:rsidR="00EF79AD" w:rsidRPr="00623753">
        <w:rPr>
          <w:rFonts w:ascii="Narkisim" w:hAnsi="Narkisim" w:cs="Narkisim"/>
          <w:sz w:val="24"/>
          <w:szCs w:val="24"/>
          <w:rtl/>
        </w:rPr>
        <w:t xml:space="preserve">, </w:t>
      </w:r>
      <w:r w:rsidR="00592D2A" w:rsidRPr="00623753">
        <w:rPr>
          <w:rFonts w:ascii="Narkisim" w:hAnsi="Narkisim" w:cs="Narkisim"/>
          <w:sz w:val="24"/>
          <w:szCs w:val="24"/>
          <w:rtl/>
        </w:rPr>
        <w:t xml:space="preserve">בבקשה </w:t>
      </w:r>
      <w:r w:rsidR="00EF79AD" w:rsidRPr="00623753">
        <w:rPr>
          <w:rFonts w:ascii="Narkisim" w:hAnsi="Narkisim" w:cs="Narkisim"/>
          <w:sz w:val="24"/>
          <w:szCs w:val="24"/>
          <w:rtl/>
        </w:rPr>
        <w:t>פרט</w:t>
      </w:r>
      <w:r w:rsidR="00592D2A" w:rsidRPr="00623753">
        <w:rPr>
          <w:rFonts w:ascii="Narkisim" w:hAnsi="Narkisim" w:cs="Narkisim"/>
          <w:sz w:val="24"/>
          <w:szCs w:val="24"/>
          <w:rtl/>
        </w:rPr>
        <w:t>(י)</w:t>
      </w:r>
      <w:r w:rsidR="00EF79AD" w:rsidRPr="00623753">
        <w:rPr>
          <w:rFonts w:ascii="Narkisim" w:hAnsi="Narkisim" w:cs="Narkisim"/>
          <w:sz w:val="24"/>
          <w:szCs w:val="24"/>
          <w:rtl/>
        </w:rPr>
        <w:t xml:space="preserve"> את ההכשרה והרקע של החוקרים, הרלוונטיים להתמודדות עם המורכבות האתית של המאפיין שסומן:</w:t>
      </w:r>
    </w:p>
    <w:sdt>
      <w:sdtPr>
        <w:rPr>
          <w:rFonts w:ascii="Narkisim" w:hAnsi="Narkisim" w:cs="Narkisim"/>
          <w:sz w:val="24"/>
          <w:szCs w:val="24"/>
          <w:rtl/>
        </w:rPr>
        <w:id w:val="1114255986"/>
        <w:placeholder>
          <w:docPart w:val="22C254B89ABF4F279D4DCE3BD583D320"/>
        </w:placeholder>
      </w:sdtPr>
      <w:sdtContent>
        <w:sdt>
          <w:sdtPr>
            <w:rPr>
              <w:rFonts w:ascii="Narkisim" w:hAnsi="Narkisim" w:cs="Narkisim"/>
              <w:sz w:val="24"/>
              <w:szCs w:val="24"/>
              <w:rtl/>
            </w:rPr>
            <w:id w:val="648414362"/>
            <w:placeholder>
              <w:docPart w:val="14171F1ED561425AB1DA7A6F2EC27135"/>
            </w:placeholder>
          </w:sdtPr>
          <w:sdtContent>
            <w:p w14:paraId="10827B5F" w14:textId="310BB84B" w:rsidR="008F036E" w:rsidRPr="00C5601D" w:rsidRDefault="00C5601D" w:rsidP="00C5601D">
              <w:pPr>
                <w:tabs>
                  <w:tab w:val="left" w:pos="364"/>
                </w:tabs>
                <w:spacing w:before="240"/>
                <w:ind w:right="442"/>
                <w:rPr>
                  <w:sz w:val="22"/>
                  <w:szCs w:val="22"/>
                </w:rPr>
              </w:pPr>
              <w:r>
                <w:rPr>
                  <w:rFonts w:ascii="Narkisim" w:hAnsi="Narkisim" w:cs="Narkisim" w:hint="cs"/>
                  <w:sz w:val="24"/>
                  <w:szCs w:val="24"/>
                  <w:rtl/>
                </w:rPr>
                <w:t>ה</w:t>
              </w:r>
              <w:r w:rsidR="008F036E">
                <w:rPr>
                  <w:sz w:val="22"/>
                  <w:szCs w:val="22"/>
                  <w:rtl/>
                </w:rPr>
                <w:t>חוקר הראשי הוא בעל הכשרה בפסיכולוגיה קלינית, ושאר החוקרים נמצאים בתהליך הכשרה בפסיכולוגיה קלינית, ולכן הנם בעלי ידע וכישורים בסיסיים בהתערבות במצבי מצוקה נפשיים</w:t>
              </w:r>
              <w:r w:rsidR="008F036E">
                <w:rPr>
                  <w:sz w:val="22"/>
                  <w:szCs w:val="22"/>
                </w:rPr>
                <w:t>.</w:t>
              </w:r>
              <w:r>
                <w:rPr>
                  <w:rFonts w:hint="cs"/>
                  <w:sz w:val="22"/>
                  <w:szCs w:val="22"/>
                  <w:rtl/>
                </w:rPr>
                <w:t xml:space="preserve"> </w:t>
              </w:r>
              <w:r w:rsidR="008F036E">
                <w:rPr>
                  <w:rFonts w:hint="cs"/>
                  <w:sz w:val="22"/>
                  <w:szCs w:val="22"/>
                  <w:rtl/>
                </w:rPr>
                <w:t xml:space="preserve">כמו כן, החוקרים עברו קורסי אתיקה של </w:t>
              </w:r>
              <w:r w:rsidR="008F036E">
                <w:rPr>
                  <w:rFonts w:hint="cs"/>
                  <w:sz w:val="22"/>
                  <w:szCs w:val="22"/>
                </w:rPr>
                <w:t xml:space="preserve">CITI </w:t>
              </w:r>
              <w:r w:rsidR="008F036E">
                <w:rPr>
                  <w:rFonts w:hint="cs"/>
                  <w:sz w:val="22"/>
                  <w:szCs w:val="22"/>
                  <w:rtl/>
                </w:rPr>
                <w:t xml:space="preserve"> ומודעים לזכויות הבסיסיות של משתתפים במחקר. </w:t>
              </w:r>
            </w:p>
            <w:p w14:paraId="292338C0" w14:textId="690B15A7" w:rsidR="00EF79AD" w:rsidRPr="00623753" w:rsidRDefault="009C0216" w:rsidP="008F036E">
              <w:pPr>
                <w:tabs>
                  <w:tab w:val="left" w:pos="364"/>
                </w:tabs>
                <w:ind w:left="720" w:right="441"/>
                <w:rPr>
                  <w:rFonts w:ascii="Narkisim" w:hAnsi="Narkisim" w:cs="Narkisim"/>
                  <w:sz w:val="24"/>
                  <w:szCs w:val="24"/>
                  <w:rtl/>
                </w:rPr>
              </w:pPr>
            </w:p>
          </w:sdtContent>
        </w:sdt>
      </w:sdtContent>
    </w:sdt>
    <w:p w14:paraId="3934CC0D" w14:textId="7B30B50E" w:rsidR="00973DE6" w:rsidRPr="00623753" w:rsidRDefault="00973DE6" w:rsidP="001A38FC">
      <w:pPr>
        <w:tabs>
          <w:tab w:val="left" w:pos="364"/>
        </w:tabs>
        <w:ind w:right="441"/>
        <w:rPr>
          <w:rFonts w:ascii="Narkisim" w:hAnsi="Narkisim" w:cs="Narkisim"/>
          <w:b/>
          <w:bCs/>
          <w:sz w:val="24"/>
          <w:szCs w:val="24"/>
          <w:rtl/>
        </w:rPr>
      </w:pPr>
    </w:p>
    <w:p w14:paraId="169ED6FF" w14:textId="77777777" w:rsidR="00D340FF" w:rsidRPr="00623753" w:rsidRDefault="00D340FF" w:rsidP="001A38FC">
      <w:pPr>
        <w:tabs>
          <w:tab w:val="left" w:pos="364"/>
        </w:tabs>
        <w:ind w:right="441"/>
        <w:rPr>
          <w:rFonts w:ascii="Narkisim" w:hAnsi="Narkisim" w:cs="Narkisim"/>
          <w:b/>
          <w:bCs/>
          <w:sz w:val="24"/>
          <w:szCs w:val="24"/>
          <w:rtl/>
        </w:rPr>
      </w:pPr>
    </w:p>
    <w:p w14:paraId="370F19B3" w14:textId="71E761FD" w:rsidR="003E44FF" w:rsidRPr="00623753" w:rsidRDefault="003E44FF" w:rsidP="00D340FF">
      <w:pPr>
        <w:pStyle w:val="ListParagraph"/>
        <w:numPr>
          <w:ilvl w:val="0"/>
          <w:numId w:val="5"/>
        </w:numPr>
        <w:spacing w:before="120" w:line="360" w:lineRule="auto"/>
        <w:jc w:val="both"/>
        <w:rPr>
          <w:rFonts w:ascii="Narkisim" w:hAnsi="Narkisim" w:cs="Narkisim"/>
          <w:b/>
          <w:bCs/>
          <w:sz w:val="24"/>
          <w:szCs w:val="24"/>
          <w:rtl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מכתב ההסבר למשתתפים הפוטנציאליים </w:t>
      </w:r>
      <w:r w:rsidR="001A38FC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(טופס הסכמה) 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כולל </w:t>
      </w:r>
      <w:r w:rsidR="001A38FC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התייחסות לנקודות הבאות 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>(אם לא – נמקו מדוע בעמודת ההערות):</w:t>
      </w:r>
    </w:p>
    <w:tbl>
      <w:tblPr>
        <w:bidiVisual/>
        <w:tblW w:w="12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425"/>
        <w:gridCol w:w="3969"/>
        <w:gridCol w:w="567"/>
        <w:gridCol w:w="567"/>
        <w:gridCol w:w="4245"/>
      </w:tblGrid>
      <w:tr w:rsidR="003E44FF" w:rsidRPr="00623753" w14:paraId="5E431F52" w14:textId="77777777" w:rsidTr="00C552D5">
        <w:trPr>
          <w:trHeight w:val="243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959A6E4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F6461E0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290BC18B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430CABF1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582D0A1A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45" w:type="dxa"/>
          </w:tcPr>
          <w:p w14:paraId="52E96135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 xml:space="preserve">הערות </w:t>
            </w:r>
          </w:p>
        </w:tc>
      </w:tr>
      <w:tr w:rsidR="003E44FF" w:rsidRPr="00623753" w14:paraId="0DEAA58A" w14:textId="77777777" w:rsidTr="00C552D5">
        <w:trPr>
          <w:trHeight w:val="29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156A4D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609BD9D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560042ED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תיאור המחקר, שמו ומטרתו</w:t>
            </w:r>
          </w:p>
        </w:tc>
        <w:tc>
          <w:tcPr>
            <w:tcW w:w="567" w:type="dxa"/>
          </w:tcPr>
          <w:p w14:paraId="63145EAE" w14:textId="79F6D470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01D5E926">
                <v:shape id="_x0000_i1454" type="#_x0000_t75" style="width:12pt;height:18pt" o:ole="">
                  <v:imagedata r:id="rId90" o:title=""/>
                </v:shape>
                <w:control r:id="rId91" w:name="CheckBox41111" w:shapeid="_x0000_i1454"/>
              </w:object>
            </w:r>
          </w:p>
        </w:tc>
        <w:tc>
          <w:tcPr>
            <w:tcW w:w="567" w:type="dxa"/>
          </w:tcPr>
          <w:p w14:paraId="1F811839" w14:textId="2DABD922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065E1872">
                <v:shape id="_x0000_i1189" type="#_x0000_t75" style="width:12pt;height:18pt" o:ole="">
                  <v:imagedata r:id="rId92" o:title=""/>
                </v:shape>
                <w:control r:id="rId93" w:name="CheckBox4811" w:shapeid="_x0000_i1189"/>
              </w:object>
            </w:r>
          </w:p>
        </w:tc>
        <w:tc>
          <w:tcPr>
            <w:tcW w:w="4245" w:type="dxa"/>
          </w:tcPr>
          <w:p w14:paraId="368B0279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5E0176D3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DDD60D7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0D923C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153E2C9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תועלת המחקר</w:t>
            </w:r>
          </w:p>
        </w:tc>
        <w:tc>
          <w:tcPr>
            <w:tcW w:w="567" w:type="dxa"/>
          </w:tcPr>
          <w:p w14:paraId="0D413F2D" w14:textId="372EDCF0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2DC8563">
                <v:shape id="_x0000_i1455" type="#_x0000_t75" style="width:12pt;height:18pt" o:ole="">
                  <v:imagedata r:id="rId94" o:title=""/>
                </v:shape>
                <w:control r:id="rId95" w:name="CheckBox42111" w:shapeid="_x0000_i1455"/>
              </w:object>
            </w:r>
          </w:p>
        </w:tc>
        <w:tc>
          <w:tcPr>
            <w:tcW w:w="567" w:type="dxa"/>
          </w:tcPr>
          <w:p w14:paraId="1B215C2B" w14:textId="47AB0DEF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40F60BBC">
                <v:shape id="_x0000_i1193" type="#_x0000_t75" style="width:12pt;height:18pt" o:ole="">
                  <v:imagedata r:id="rId96" o:title=""/>
                </v:shape>
                <w:control r:id="rId97" w:name="CheckBox43111" w:shapeid="_x0000_i1193"/>
              </w:object>
            </w:r>
          </w:p>
        </w:tc>
        <w:tc>
          <w:tcPr>
            <w:tcW w:w="4245" w:type="dxa"/>
          </w:tcPr>
          <w:p w14:paraId="69D9A7A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36D825AA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9386F97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51DE620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67120D40" w14:textId="77777777" w:rsidR="003E44FF" w:rsidRPr="00623753" w:rsidRDefault="003E44FF" w:rsidP="00592D2A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סיכונים 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למשתתף/ת</w:t>
            </w:r>
          </w:p>
        </w:tc>
        <w:tc>
          <w:tcPr>
            <w:tcW w:w="567" w:type="dxa"/>
          </w:tcPr>
          <w:p w14:paraId="3A932FDC" w14:textId="0303AEF3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A2D019D">
                <v:shape id="_x0000_i1456" type="#_x0000_t75" style="width:12pt;height:18pt" o:ole="">
                  <v:imagedata r:id="rId98" o:title=""/>
                </v:shape>
                <w:control r:id="rId99" w:name="CheckBox44111" w:shapeid="_x0000_i1456"/>
              </w:object>
            </w:r>
          </w:p>
        </w:tc>
        <w:tc>
          <w:tcPr>
            <w:tcW w:w="567" w:type="dxa"/>
          </w:tcPr>
          <w:p w14:paraId="3B9FDC12" w14:textId="01D2D638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BA3C776">
                <v:shape id="_x0000_i1197" type="#_x0000_t75" style="width:12pt;height:18pt" o:ole="">
                  <v:imagedata r:id="rId100" o:title=""/>
                </v:shape>
                <w:control r:id="rId101" w:name="CheckBox45111" w:shapeid="_x0000_i1197"/>
              </w:object>
            </w:r>
          </w:p>
        </w:tc>
        <w:tc>
          <w:tcPr>
            <w:tcW w:w="4245" w:type="dxa"/>
          </w:tcPr>
          <w:p w14:paraId="7ECA6D83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4821E8E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D29B3F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63E9CFF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4</w:t>
            </w:r>
          </w:p>
        </w:tc>
        <w:tc>
          <w:tcPr>
            <w:tcW w:w="3969" w:type="dxa"/>
          </w:tcPr>
          <w:p w14:paraId="1BDC0A47" w14:textId="77777777" w:rsidR="003E44FF" w:rsidRPr="00623753" w:rsidRDefault="003E44FF" w:rsidP="00592D2A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המשימות המוטלות על 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המשתתף/ת</w:t>
            </w:r>
          </w:p>
        </w:tc>
        <w:tc>
          <w:tcPr>
            <w:tcW w:w="567" w:type="dxa"/>
          </w:tcPr>
          <w:p w14:paraId="63830D93" w14:textId="2AD970B6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0527FB7F">
                <v:shape id="_x0000_i1457" type="#_x0000_t75" style="width:12pt;height:18pt" o:ole="">
                  <v:imagedata r:id="rId102" o:title=""/>
                </v:shape>
                <w:control r:id="rId103" w:name="CheckBox46111" w:shapeid="_x0000_i1457"/>
              </w:object>
            </w:r>
          </w:p>
        </w:tc>
        <w:tc>
          <w:tcPr>
            <w:tcW w:w="567" w:type="dxa"/>
          </w:tcPr>
          <w:p w14:paraId="35AC9AB1" w14:textId="314431C1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9E7F3E7">
                <v:shape id="_x0000_i1201" type="#_x0000_t75" style="width:12pt;height:18pt" o:ole="">
                  <v:imagedata r:id="rId104" o:title=""/>
                </v:shape>
                <w:control r:id="rId105" w:name="CheckBox47111" w:shapeid="_x0000_i1201"/>
              </w:object>
            </w:r>
          </w:p>
        </w:tc>
        <w:tc>
          <w:tcPr>
            <w:tcW w:w="4245" w:type="dxa"/>
          </w:tcPr>
          <w:p w14:paraId="39B74D6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534B3FCD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7F0900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2D2398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5</w:t>
            </w:r>
          </w:p>
        </w:tc>
        <w:tc>
          <w:tcPr>
            <w:tcW w:w="3969" w:type="dxa"/>
          </w:tcPr>
          <w:p w14:paraId="15F5D9D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הצהרה על השתתפות רצונית וזכות המשתתפים לפרוש מהמחקר בכל עת ללא השלכות שליליות</w:t>
            </w:r>
          </w:p>
        </w:tc>
        <w:tc>
          <w:tcPr>
            <w:tcW w:w="567" w:type="dxa"/>
          </w:tcPr>
          <w:p w14:paraId="13B2F93B" w14:textId="64604AEE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0284CAAD">
                <v:shape id="_x0000_i1458" type="#_x0000_t75" style="width:13pt;height:18pt" o:ole="">
                  <v:imagedata r:id="rId80" o:title=""/>
                </v:shape>
                <w:control r:id="rId106" w:name="CheckBox381" w:shapeid="_x0000_i1458"/>
              </w:object>
            </w:r>
          </w:p>
        </w:tc>
        <w:tc>
          <w:tcPr>
            <w:tcW w:w="567" w:type="dxa"/>
          </w:tcPr>
          <w:p w14:paraId="54100408" w14:textId="1E052AF0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B5FF596">
                <v:shape id="_x0000_i1205" type="#_x0000_t75" style="width:13pt;height:18pt" o:ole="">
                  <v:imagedata r:id="rId67" o:title=""/>
                </v:shape>
                <w:control r:id="rId107" w:name="CheckBox3111" w:shapeid="_x0000_i1205"/>
              </w:object>
            </w:r>
          </w:p>
        </w:tc>
        <w:tc>
          <w:tcPr>
            <w:tcW w:w="4245" w:type="dxa"/>
          </w:tcPr>
          <w:p w14:paraId="05777835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3CDF6F77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8DB7E4F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6789403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6</w:t>
            </w:r>
          </w:p>
        </w:tc>
        <w:tc>
          <w:tcPr>
            <w:tcW w:w="3969" w:type="dxa"/>
          </w:tcPr>
          <w:p w14:paraId="17715B9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הבטחת סודיות, אנונימיות ופרטיות</w:t>
            </w:r>
          </w:p>
        </w:tc>
        <w:tc>
          <w:tcPr>
            <w:tcW w:w="567" w:type="dxa"/>
          </w:tcPr>
          <w:p w14:paraId="72D29E7E" w14:textId="5B378B93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B5D51CF">
                <v:shape id="_x0000_i1459" type="#_x0000_t75" style="width:13pt;height:18pt" o:ole="">
                  <v:imagedata r:id="rId108" o:title=""/>
                </v:shape>
                <w:control r:id="rId109" w:name="CheckBox3211" w:shapeid="_x0000_i1459"/>
              </w:object>
            </w:r>
          </w:p>
        </w:tc>
        <w:tc>
          <w:tcPr>
            <w:tcW w:w="567" w:type="dxa"/>
          </w:tcPr>
          <w:p w14:paraId="1517394B" w14:textId="1279789E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6186CA1">
                <v:shape id="_x0000_i1209" type="#_x0000_t75" style="width:13pt;height:18pt" o:ole="">
                  <v:imagedata r:id="rId110" o:title=""/>
                </v:shape>
                <w:control r:id="rId111" w:name="CheckBox3311" w:shapeid="_x0000_i1209"/>
              </w:object>
            </w:r>
          </w:p>
        </w:tc>
        <w:tc>
          <w:tcPr>
            <w:tcW w:w="4245" w:type="dxa"/>
          </w:tcPr>
          <w:p w14:paraId="36FDACEA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0B18162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2C3F5A1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2B313AF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7</w:t>
            </w:r>
          </w:p>
        </w:tc>
        <w:tc>
          <w:tcPr>
            <w:tcW w:w="3969" w:type="dxa"/>
          </w:tcPr>
          <w:p w14:paraId="7B06CD2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כמה זמן אמורה להיערך ההשתתפות במחקר</w:t>
            </w:r>
          </w:p>
        </w:tc>
        <w:tc>
          <w:tcPr>
            <w:tcW w:w="567" w:type="dxa"/>
          </w:tcPr>
          <w:p w14:paraId="4EF9544B" w14:textId="29C2446F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220C5533">
                <v:shape id="_x0000_i1460" type="#_x0000_t75" style="width:13pt;height:18pt" o:ole="">
                  <v:imagedata r:id="rId112" o:title=""/>
                </v:shape>
                <w:control r:id="rId113" w:name="CheckBox3411" w:shapeid="_x0000_i1460"/>
              </w:object>
            </w:r>
          </w:p>
        </w:tc>
        <w:tc>
          <w:tcPr>
            <w:tcW w:w="567" w:type="dxa"/>
          </w:tcPr>
          <w:p w14:paraId="4E23964A" w14:textId="53F0050E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4E2D50FB">
                <v:shape id="_x0000_i1213" type="#_x0000_t75" style="width:13pt;height:18pt" o:ole="">
                  <v:imagedata r:id="rId114" o:title=""/>
                </v:shape>
                <w:control r:id="rId115" w:name="CheckBox3511" w:shapeid="_x0000_i1213"/>
              </w:object>
            </w:r>
          </w:p>
        </w:tc>
        <w:tc>
          <w:tcPr>
            <w:tcW w:w="4245" w:type="dxa"/>
          </w:tcPr>
          <w:p w14:paraId="464974F1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6314FFFD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616660E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455EE0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8</w:t>
            </w:r>
          </w:p>
        </w:tc>
        <w:tc>
          <w:tcPr>
            <w:tcW w:w="3969" w:type="dxa"/>
          </w:tcPr>
          <w:p w14:paraId="3F99F65C" w14:textId="77777777" w:rsidR="003E44FF" w:rsidRPr="00623753" w:rsidRDefault="001A38FC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התייחסות למתן הסבר מפורט יותר לאחר השתתפות</w:t>
            </w:r>
          </w:p>
        </w:tc>
        <w:tc>
          <w:tcPr>
            <w:tcW w:w="567" w:type="dxa"/>
          </w:tcPr>
          <w:p w14:paraId="108D0383" w14:textId="3615781B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B8883A7">
                <v:shape id="_x0000_i1461" type="#_x0000_t75" style="width:13pt;height:18pt" o:ole="">
                  <v:imagedata r:id="rId116" o:title=""/>
                </v:shape>
                <w:control r:id="rId117" w:name="CheckBox3611" w:shapeid="_x0000_i1461"/>
              </w:object>
            </w:r>
          </w:p>
        </w:tc>
        <w:tc>
          <w:tcPr>
            <w:tcW w:w="567" w:type="dxa"/>
          </w:tcPr>
          <w:p w14:paraId="0CCC7523" w14:textId="5512DBE8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F2F68AB">
                <v:shape id="_x0000_i1217" type="#_x0000_t75" style="width:13pt;height:18pt" o:ole="">
                  <v:imagedata r:id="rId118" o:title=""/>
                </v:shape>
                <w:control r:id="rId119" w:name="CheckBox3711" w:shapeid="_x0000_i1217"/>
              </w:object>
            </w:r>
          </w:p>
        </w:tc>
        <w:tc>
          <w:tcPr>
            <w:tcW w:w="4245" w:type="dxa"/>
          </w:tcPr>
          <w:p w14:paraId="1AB66A34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3B77D680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7AD887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7592B3A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9</w:t>
            </w:r>
          </w:p>
        </w:tc>
        <w:tc>
          <w:tcPr>
            <w:tcW w:w="3969" w:type="dxa"/>
          </w:tcPr>
          <w:p w14:paraId="52DC1C6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החוקר/ת וטלפון או דרך אחרת להתקשר עמו/ה</w:t>
            </w:r>
          </w:p>
        </w:tc>
        <w:tc>
          <w:tcPr>
            <w:tcW w:w="567" w:type="dxa"/>
          </w:tcPr>
          <w:p w14:paraId="613B3898" w14:textId="6F614B4E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58CF6181">
                <v:shape id="_x0000_i1462" type="#_x0000_t75" style="width:12pt;height:18pt" o:ole="">
                  <v:imagedata r:id="rId120" o:title=""/>
                </v:shape>
                <w:control r:id="rId121" w:name="CheckBox54" w:shapeid="_x0000_i1462"/>
              </w:object>
            </w:r>
          </w:p>
        </w:tc>
        <w:tc>
          <w:tcPr>
            <w:tcW w:w="567" w:type="dxa"/>
          </w:tcPr>
          <w:p w14:paraId="37F7057F" w14:textId="3BF1D44F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26DC7598">
                <v:shape id="_x0000_i1221" type="#_x0000_t75" style="width:12pt;height:18pt" o:ole="">
                  <v:imagedata r:id="rId122" o:title=""/>
                </v:shape>
                <w:control r:id="rId123" w:name="CheckBox511" w:shapeid="_x0000_i1221"/>
              </w:object>
            </w:r>
          </w:p>
        </w:tc>
        <w:tc>
          <w:tcPr>
            <w:tcW w:w="4245" w:type="dxa"/>
          </w:tcPr>
          <w:p w14:paraId="1A9AB0A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</w:tbl>
    <w:p w14:paraId="30FEC7C3" w14:textId="77777777" w:rsidR="003E44FF" w:rsidRPr="00623753" w:rsidRDefault="003E44FF" w:rsidP="003E44FF">
      <w:pPr>
        <w:numPr>
          <w:ilvl w:val="0"/>
          <w:numId w:val="5"/>
        </w:numPr>
        <w:spacing w:before="120"/>
        <w:jc w:val="both"/>
        <w:rPr>
          <w:rFonts w:ascii="Narkisim" w:hAnsi="Narkisim" w:cs="Narkisim"/>
          <w:b/>
          <w:bCs/>
          <w:sz w:val="24"/>
          <w:szCs w:val="24"/>
          <w:u w:val="single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שמירה על חסיון המידע הנאסף</w:t>
      </w:r>
    </w:p>
    <w:p w14:paraId="39426193" w14:textId="77777777" w:rsidR="003E44FF" w:rsidRPr="00623753" w:rsidRDefault="003E44FF" w:rsidP="00EF79AD">
      <w:pPr>
        <w:tabs>
          <w:tab w:val="left" w:pos="364"/>
        </w:tabs>
        <w:ind w:left="792" w:right="441"/>
        <w:jc w:val="both"/>
        <w:rPr>
          <w:rFonts w:ascii="Narkisim" w:hAnsi="Narkisim" w:cs="Narkisim"/>
          <w:sz w:val="24"/>
          <w:szCs w:val="24"/>
          <w:rtl/>
        </w:rPr>
      </w:pPr>
    </w:p>
    <w:tbl>
      <w:tblPr>
        <w:bidiVisual/>
        <w:tblW w:w="12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425"/>
        <w:gridCol w:w="3969"/>
        <w:gridCol w:w="567"/>
        <w:gridCol w:w="567"/>
        <w:gridCol w:w="4245"/>
      </w:tblGrid>
      <w:tr w:rsidR="003E44FF" w:rsidRPr="00623753" w14:paraId="7B79AEAD" w14:textId="77777777" w:rsidTr="00C552D5">
        <w:trPr>
          <w:trHeight w:val="243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2A6272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B3912CD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57934A8B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489F8AF1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2BA20E3A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45" w:type="dxa"/>
          </w:tcPr>
          <w:p w14:paraId="03089646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 xml:space="preserve">הערות </w:t>
            </w:r>
          </w:p>
        </w:tc>
      </w:tr>
      <w:tr w:rsidR="003E44FF" w:rsidRPr="00623753" w14:paraId="15585406" w14:textId="77777777" w:rsidTr="00C552D5">
        <w:trPr>
          <w:trHeight w:val="29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2F2C59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AC5025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52F86DD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האם טופסי ההסכמה להשתתפות רצונית יישמרו בנפרד מתוצאות </w:t>
            </w:r>
            <w:r w:rsidR="009D26B0" w:rsidRPr="00623753">
              <w:rPr>
                <w:rFonts w:ascii="Narkisim" w:hAnsi="Narkisim" w:cs="Narkisim"/>
                <w:sz w:val="24"/>
                <w:szCs w:val="24"/>
                <w:rtl/>
              </w:rPr>
              <w:t>המשתתפים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?</w:t>
            </w:r>
          </w:p>
        </w:tc>
        <w:tc>
          <w:tcPr>
            <w:tcW w:w="567" w:type="dxa"/>
          </w:tcPr>
          <w:p w14:paraId="1F99E86F" w14:textId="08AD1856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729818FD">
                <v:shape id="_x0000_i1463" type="#_x0000_t75" style="width:12pt;height:18pt" o:ole="">
                  <v:imagedata r:id="rId124" o:title=""/>
                </v:shape>
                <w:control r:id="rId125" w:name="CheckBox411111" w:shapeid="_x0000_i1463"/>
              </w:object>
            </w:r>
          </w:p>
        </w:tc>
        <w:tc>
          <w:tcPr>
            <w:tcW w:w="567" w:type="dxa"/>
          </w:tcPr>
          <w:p w14:paraId="6E76A750" w14:textId="680C3E9D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50039AC5">
                <v:shape id="_x0000_i1225" type="#_x0000_t75" style="width:12pt;height:18pt" o:ole="">
                  <v:imagedata r:id="rId126" o:title=""/>
                </v:shape>
                <w:control r:id="rId127" w:name="CheckBox48111" w:shapeid="_x0000_i1225"/>
              </w:object>
            </w:r>
          </w:p>
        </w:tc>
        <w:tc>
          <w:tcPr>
            <w:tcW w:w="4245" w:type="dxa"/>
          </w:tcPr>
          <w:p w14:paraId="58FDA2B8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4A91E239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89C2239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8D9DFD1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796C192F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האם תפורסם זהות המשתתפים?</w:t>
            </w:r>
          </w:p>
        </w:tc>
        <w:tc>
          <w:tcPr>
            <w:tcW w:w="567" w:type="dxa"/>
          </w:tcPr>
          <w:p w14:paraId="430F0C1F" w14:textId="66D2D4A0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355550F5">
                <v:shape id="_x0000_i1227" type="#_x0000_t75" style="width:12pt;height:18pt" o:ole="">
                  <v:imagedata r:id="rId128" o:title=""/>
                </v:shape>
                <w:control r:id="rId129" w:name="CheckBox421111" w:shapeid="_x0000_i1227"/>
              </w:object>
            </w:r>
          </w:p>
        </w:tc>
        <w:tc>
          <w:tcPr>
            <w:tcW w:w="567" w:type="dxa"/>
          </w:tcPr>
          <w:p w14:paraId="3350D868" w14:textId="5BEACC83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250F953B">
                <v:shape id="_x0000_i1464" type="#_x0000_t75" style="width:12pt;height:18pt" o:ole="">
                  <v:imagedata r:id="rId130" o:title=""/>
                </v:shape>
                <w:control r:id="rId131" w:name="CheckBox431111" w:shapeid="_x0000_i1464"/>
              </w:object>
            </w:r>
          </w:p>
        </w:tc>
        <w:tc>
          <w:tcPr>
            <w:tcW w:w="4245" w:type="dxa"/>
          </w:tcPr>
          <w:p w14:paraId="3F8ACAC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41FE9FA9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9A08BCF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F205BA3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17687B7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מלבד החוקר, האם יוכלו גורמים נוספים לעיין בתוצאותיהם של המשתתפים?</w:t>
            </w:r>
          </w:p>
        </w:tc>
        <w:tc>
          <w:tcPr>
            <w:tcW w:w="567" w:type="dxa"/>
          </w:tcPr>
          <w:p w14:paraId="1E548860" w14:textId="51A3067D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1DCC42F">
                <v:shape id="_x0000_i1467" type="#_x0000_t75" style="width:12pt;height:18pt" o:ole="">
                  <v:imagedata r:id="rId132" o:title=""/>
                </v:shape>
                <w:control r:id="rId133" w:name="CheckBox441111" w:shapeid="_x0000_i1467"/>
              </w:object>
            </w:r>
          </w:p>
        </w:tc>
        <w:tc>
          <w:tcPr>
            <w:tcW w:w="567" w:type="dxa"/>
          </w:tcPr>
          <w:p w14:paraId="2C009B0D" w14:textId="620551CB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1440" w:dyaOrig="1440" w14:anchorId="6D5F316A">
                <v:shape id="_x0000_i1466" type="#_x0000_t75" style="width:12pt;height:18pt" o:ole="">
                  <v:imagedata r:id="rId134" o:title=""/>
                </v:shape>
                <w:control r:id="rId135" w:name="CheckBox451111" w:shapeid="_x0000_i1466"/>
              </w:object>
            </w:r>
          </w:p>
        </w:tc>
        <w:tc>
          <w:tcPr>
            <w:tcW w:w="4245" w:type="dxa"/>
          </w:tcPr>
          <w:p w14:paraId="2E4902D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</w:tbl>
    <w:p w14:paraId="1273E281" w14:textId="2E912C1D" w:rsidR="003E44FF" w:rsidRPr="00623753" w:rsidRDefault="003E44FF" w:rsidP="00D340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02C51F7F" w14:textId="77777777" w:rsidR="003E44FF" w:rsidRPr="00623753" w:rsidRDefault="003E44FF" w:rsidP="003E44FF">
      <w:pPr>
        <w:pStyle w:val="ListParagraph"/>
        <w:numPr>
          <w:ilvl w:val="1"/>
          <w:numId w:val="5"/>
        </w:num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>נא לתאר את האמצעים אשר ינקטו להגן על זהות המשתתפים, והנתונים המתקבלים:</w:t>
      </w:r>
    </w:p>
    <w:p w14:paraId="5F55FA31" w14:textId="77777777" w:rsidR="00F06339" w:rsidRPr="00623753" w:rsidRDefault="00F06339" w:rsidP="00973DE6">
      <w:pPr>
        <w:pStyle w:val="ListParagraph"/>
        <w:tabs>
          <w:tab w:val="left" w:pos="364"/>
        </w:tabs>
        <w:ind w:left="792" w:right="441"/>
        <w:jc w:val="both"/>
        <w:rPr>
          <w:rFonts w:ascii="Narkisim" w:hAnsi="Narkisim" w:cs="Narkisim"/>
          <w:sz w:val="24"/>
          <w:szCs w:val="24"/>
          <w:rtl/>
        </w:rPr>
      </w:pPr>
    </w:p>
    <w:sdt>
      <w:sdtPr>
        <w:rPr>
          <w:rFonts w:ascii="Narkisim" w:hAnsi="Narkisim" w:cs="Narkisim"/>
          <w:sz w:val="24"/>
          <w:szCs w:val="24"/>
        </w:rPr>
        <w:id w:val="645392093"/>
        <w:placeholder>
          <w:docPart w:val="5AC51094A5194D65B21E215103658F64"/>
        </w:placeholder>
      </w:sdtPr>
      <w:sdtEndPr>
        <w:rPr>
          <w:rtl/>
        </w:rPr>
      </w:sdtEndPr>
      <w:sdtContent>
        <w:p w14:paraId="2538A2CE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כל המידע שייאסף באופן מקוון כולל טפסי ההסכמה מדעת, שאלונים ומטלות קוגניטיביות והתנהגותיות, יאוחסן בשרתים</w:t>
          </w:r>
        </w:p>
        <w:p w14:paraId="08CA80C5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הנתונים שייאספו</w:t>
          </w:r>
          <w:r>
            <w:rPr>
              <w:sz w:val="22"/>
              <w:szCs w:val="22"/>
            </w:rPr>
            <w:t xml:space="preserve"> .Qualtrics </w:t>
          </w:r>
          <w:r>
            <w:rPr>
              <w:sz w:val="22"/>
              <w:szCs w:val="22"/>
              <w:rtl/>
            </w:rPr>
            <w:t>מאובטחים ומוגנים. השאלונים וטפסי ההסכמה מדעת יבוצעו באמצעות שרתים מוגנים של</w:t>
          </w:r>
        </w:p>
        <w:p w14:paraId="5BBAC76D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ללא פרטים</w:t>
          </w:r>
          <w:r>
            <w:rPr>
              <w:sz w:val="22"/>
              <w:szCs w:val="22"/>
            </w:rPr>
            <w:t xml:space="preserve"> AWS </w:t>
          </w:r>
          <w:r>
            <w:rPr>
              <w:sz w:val="22"/>
              <w:szCs w:val="22"/>
              <w:rtl/>
            </w:rPr>
            <w:t>מאובטחים של</w:t>
          </w:r>
          <w:r>
            <w:rPr>
              <w:sz w:val="22"/>
              <w:szCs w:val="22"/>
            </w:rPr>
            <w:t xml:space="preserve"> web </w:t>
          </w:r>
          <w:r>
            <w:rPr>
              <w:sz w:val="22"/>
              <w:szCs w:val="22"/>
              <w:rtl/>
            </w:rPr>
            <w:t>ויישמרו בשרתי</w:t>
          </w:r>
          <w:r>
            <w:rPr>
              <w:sz w:val="22"/>
              <w:szCs w:val="22"/>
            </w:rPr>
            <w:t xml:space="preserve"> SSL </w:t>
          </w:r>
          <w:r>
            <w:rPr>
              <w:sz w:val="22"/>
              <w:szCs w:val="22"/>
              <w:rtl/>
            </w:rPr>
            <w:t>בהצפה מסוג</w:t>
          </w:r>
          <w:r>
            <w:rPr>
              <w:sz w:val="22"/>
              <w:szCs w:val="22"/>
            </w:rPr>
            <w:t xml:space="preserve"> web - </w:t>
          </w:r>
          <w:r>
            <w:rPr>
              <w:sz w:val="22"/>
              <w:szCs w:val="22"/>
              <w:rtl/>
            </w:rPr>
            <w:t>במטלות הקוגניטיביות יישלחו לשרת ה</w:t>
          </w:r>
        </w:p>
        <w:p w14:paraId="278193D7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מזהים של המשתתפים. איסוף הנתונים בשאר המטלות במחקר יתבצע באמצעות מחשבים מאובטחים ומוגנים של</w:t>
          </w:r>
        </w:p>
        <w:p w14:paraId="31116085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המעבדה ונתונים אלו לא יכללו פרטים המאפשרים את זיהויו של המשתתף. ההתאמה בין מספרי המשתתף וזהות</w:t>
          </w:r>
        </w:p>
        <w:p w14:paraId="02B097C0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כל הנתונים</w:t>
          </w:r>
          <w:r>
            <w:rPr>
              <w:sz w:val="22"/>
              <w:szCs w:val="22"/>
            </w:rPr>
            <w:t xml:space="preserve"> .HIPAA </w:t>
          </w:r>
          <w:r>
            <w:rPr>
              <w:sz w:val="22"/>
              <w:szCs w:val="22"/>
              <w:rtl/>
            </w:rPr>
            <w:t>של החוג המאובטח בתקן</w:t>
          </w:r>
          <w:r>
            <w:rPr>
              <w:sz w:val="22"/>
              <w:szCs w:val="22"/>
            </w:rPr>
            <w:t xml:space="preserve"> google drive </w:t>
          </w:r>
          <w:r>
            <w:rPr>
              <w:sz w:val="22"/>
              <w:szCs w:val="22"/>
              <w:rtl/>
            </w:rPr>
            <w:t>המשתתפים תישמר בקובץ נפרד משאר הנתונים על שרת</w:t>
          </w:r>
        </w:p>
        <w:p w14:paraId="4BBA5486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הנתונים שיישלחו</w:t>
          </w:r>
          <w:r>
            <w:rPr>
              <w:sz w:val="22"/>
              <w:szCs w:val="22"/>
            </w:rPr>
            <w:t xml:space="preserve"> .</w:t>
          </w:r>
          <w:r>
            <w:rPr>
              <w:b/>
              <w:bCs/>
              <w:sz w:val="22"/>
              <w:szCs w:val="22"/>
            </w:rPr>
            <w:t xml:space="preserve">HIPAA </w:t>
          </w:r>
          <w:r>
            <w:rPr>
              <w:sz w:val="22"/>
              <w:szCs w:val="22"/>
              <w:rtl/>
            </w:rPr>
            <w:t xml:space="preserve">של החוג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המאובטחים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בתקן</w:t>
          </w:r>
          <w:r>
            <w:rPr>
              <w:rFonts w:ascii="Arial,Bold" w:cs="Arial,Bold"/>
              <w:b/>
              <w:bCs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 xml:space="preserve">google drive </w:t>
          </w:r>
          <w:r>
            <w:rPr>
              <w:sz w:val="22"/>
              <w:szCs w:val="22"/>
              <w:rtl/>
            </w:rPr>
            <w:t>שיאספו במסגרת המחקר יועברו לשרתי</w:t>
          </w:r>
        </w:p>
        <w:p w14:paraId="006C0658" w14:textId="4649863A" w:rsidR="003E44FF" w:rsidRPr="00623753" w:rsidRDefault="008F036E" w:rsidP="008F036E">
          <w:pPr>
            <w:tabs>
              <w:tab w:val="left" w:pos="364"/>
            </w:tabs>
            <w:ind w:right="441"/>
            <w:rPr>
              <w:rFonts w:ascii="Narkisim" w:hAnsi="Narkisim" w:cs="Narkisim"/>
              <w:sz w:val="24"/>
              <w:szCs w:val="24"/>
              <w:rtl/>
            </w:rPr>
          </w:pPr>
          <w:r>
            <w:rPr>
              <w:sz w:val="22"/>
              <w:szCs w:val="22"/>
              <w:rtl/>
            </w:rPr>
            <w:t>מוצפן ומאובטח בסיסמה המצורף להודעת מייל</w:t>
          </w:r>
          <w:r>
            <w:rPr>
              <w:sz w:val="22"/>
              <w:szCs w:val="22"/>
            </w:rPr>
            <w:t xml:space="preserve">. pdf </w:t>
          </w:r>
          <w:r>
            <w:rPr>
              <w:sz w:val="22"/>
              <w:szCs w:val="22"/>
              <w:rtl/>
            </w:rPr>
            <w:t>במסגרת הפידבק האישי למשתתפים שיבקשו זאת, יישלחו בקובץ</w:t>
          </w:r>
        </w:p>
      </w:sdtContent>
    </w:sdt>
    <w:p w14:paraId="4B3C0E99" w14:textId="77777777" w:rsidR="00F06339" w:rsidRPr="00623753" w:rsidRDefault="00F06339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246601E9" w14:textId="77777777" w:rsidR="00D340FF" w:rsidRPr="00623753" w:rsidRDefault="00D340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6C294DB4" w14:textId="77777777" w:rsidR="003E44FF" w:rsidRPr="00623753" w:rsidRDefault="003E44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>הנני מצהיר/ה בזאת שהמידע הנ"ל מלא נכון ומדויק, כי הצעת המחקר תואמת את הסטנדרטים הבינלאומיים והאוניברסיטאיים לניהול מחקר אתי, וכי המחקר יבוצע בהתאם לסטנדרטים אלו.</w:t>
      </w:r>
    </w:p>
    <w:p w14:paraId="0796EF26" w14:textId="77777777" w:rsidR="003E44FF" w:rsidRPr="00623753" w:rsidRDefault="003E44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446148EA" w14:textId="77777777" w:rsidR="003E44FF" w:rsidRPr="00623753" w:rsidRDefault="003E44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tbl>
      <w:tblPr>
        <w:bidiVisual/>
        <w:tblW w:w="12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1775"/>
        <w:gridCol w:w="1837"/>
        <w:gridCol w:w="1430"/>
        <w:gridCol w:w="1972"/>
        <w:gridCol w:w="1572"/>
        <w:gridCol w:w="1977"/>
      </w:tblGrid>
      <w:tr w:rsidR="00067D3C" w:rsidRPr="00623753" w14:paraId="604330D2" w14:textId="77777777" w:rsidTr="00067D3C">
        <w:trPr>
          <w:trHeight w:val="1291"/>
          <w:jc w:val="center"/>
        </w:trPr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337171E" w14:textId="77777777" w:rsidR="00067D3C" w:rsidRPr="00623753" w:rsidRDefault="00067D3C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5" w:type="dxa"/>
          </w:tcPr>
          <w:p w14:paraId="537EB922" w14:textId="77777777" w:rsidR="00067D3C" w:rsidRPr="00623753" w:rsidRDefault="00067D3C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החוקר/הראשי/ת *</w:t>
            </w:r>
          </w:p>
        </w:tc>
        <w:tc>
          <w:tcPr>
            <w:tcW w:w="1837" w:type="dxa"/>
          </w:tcPr>
          <w:p w14:paraId="3F912205" w14:textId="6A23E3F3" w:rsidR="00067D3C" w:rsidRPr="00623753" w:rsidRDefault="008F036E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פרופ' עמית ברנשטיין</w:t>
            </w:r>
          </w:p>
        </w:tc>
        <w:tc>
          <w:tcPr>
            <w:tcW w:w="1430" w:type="dxa"/>
          </w:tcPr>
          <w:p w14:paraId="3DD2FD66" w14:textId="77777777" w:rsidR="00067D3C" w:rsidRPr="00623753" w:rsidRDefault="00067D3C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החוקר/ת</w:t>
            </w:r>
          </w:p>
        </w:tc>
        <w:tc>
          <w:tcPr>
            <w:tcW w:w="1972" w:type="dxa"/>
          </w:tcPr>
          <w:p w14:paraId="624FF4E4" w14:textId="4D290BD1" w:rsidR="00067D3C" w:rsidRPr="008F036E" w:rsidRDefault="008F036E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עומר דר </w:t>
            </w:r>
          </w:p>
        </w:tc>
        <w:tc>
          <w:tcPr>
            <w:tcW w:w="1572" w:type="dxa"/>
          </w:tcPr>
          <w:p w14:paraId="3072A991" w14:textId="77777777" w:rsidR="00067D3C" w:rsidRPr="00623753" w:rsidRDefault="00067D3C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החוקר/ת</w:t>
            </w:r>
          </w:p>
        </w:tc>
        <w:tc>
          <w:tcPr>
            <w:tcW w:w="1977" w:type="dxa"/>
          </w:tcPr>
          <w:p w14:paraId="39DFF83E" w14:textId="39516A4D" w:rsidR="00067D3C" w:rsidRPr="008F036E" w:rsidRDefault="008F036E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8F036E">
              <w:rPr>
                <w:rFonts w:ascii="Narkisim" w:hAnsi="Narkisim" w:cs="Narkisim" w:hint="cs"/>
                <w:sz w:val="24"/>
                <w:szCs w:val="24"/>
                <w:rtl/>
              </w:rPr>
              <w:t xml:space="preserve">תומר עוז </w:t>
            </w:r>
          </w:p>
        </w:tc>
      </w:tr>
      <w:tr w:rsidR="008F036E" w:rsidRPr="00623753" w14:paraId="4AB7D5EB" w14:textId="77777777" w:rsidTr="00067D3C">
        <w:trPr>
          <w:trHeight w:val="751"/>
          <w:jc w:val="center"/>
        </w:trPr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CB4E160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1775" w:type="dxa"/>
          </w:tcPr>
          <w:p w14:paraId="1236E7BC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תאריך</w:t>
            </w:r>
          </w:p>
        </w:tc>
        <w:tc>
          <w:tcPr>
            <w:tcW w:w="1837" w:type="dxa"/>
          </w:tcPr>
          <w:p w14:paraId="5F64D230" w14:textId="43107E54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15.03.21</w:t>
            </w:r>
          </w:p>
        </w:tc>
        <w:tc>
          <w:tcPr>
            <w:tcW w:w="1430" w:type="dxa"/>
          </w:tcPr>
          <w:p w14:paraId="39E072CD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תאריך</w:t>
            </w:r>
          </w:p>
        </w:tc>
        <w:tc>
          <w:tcPr>
            <w:tcW w:w="1972" w:type="dxa"/>
          </w:tcPr>
          <w:p w14:paraId="72A0E382" w14:textId="20F494EF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15.03.21</w:t>
            </w:r>
          </w:p>
        </w:tc>
        <w:tc>
          <w:tcPr>
            <w:tcW w:w="1572" w:type="dxa"/>
          </w:tcPr>
          <w:p w14:paraId="2144E58B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תאריך</w:t>
            </w:r>
          </w:p>
        </w:tc>
        <w:tc>
          <w:tcPr>
            <w:tcW w:w="1977" w:type="dxa"/>
          </w:tcPr>
          <w:p w14:paraId="6B26CDF3" w14:textId="6FBD0106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15.03.21</w:t>
            </w:r>
          </w:p>
        </w:tc>
      </w:tr>
      <w:tr w:rsidR="008F036E" w:rsidRPr="00623753" w14:paraId="71755496" w14:textId="77777777" w:rsidTr="00067D3C">
        <w:trPr>
          <w:trHeight w:val="1504"/>
          <w:jc w:val="center"/>
        </w:trPr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9966EEB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1775" w:type="dxa"/>
          </w:tcPr>
          <w:p w14:paraId="6B29D8FA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חתימה</w:t>
            </w:r>
          </w:p>
        </w:tc>
        <w:tc>
          <w:tcPr>
            <w:tcW w:w="1837" w:type="dxa"/>
          </w:tcPr>
          <w:p w14:paraId="3F75E415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1430" w:type="dxa"/>
          </w:tcPr>
          <w:p w14:paraId="28BBDDCF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חתימה</w:t>
            </w:r>
          </w:p>
        </w:tc>
        <w:tc>
          <w:tcPr>
            <w:tcW w:w="1972" w:type="dxa"/>
          </w:tcPr>
          <w:p w14:paraId="4A39226B" w14:textId="66512BC3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8F036E">
              <w:rPr>
                <w:rFonts w:ascii="Narkisim" w:hAnsi="Narkisim" w:cs="Narkisim"/>
                <w:noProof/>
                <w:sz w:val="24"/>
                <w:szCs w:val="24"/>
                <w:rtl/>
              </w:rPr>
              <w:drawing>
                <wp:inline distT="0" distB="0" distL="0" distR="0" wp14:anchorId="44FEE987" wp14:editId="49553EA5">
                  <wp:extent cx="1115060" cy="772795"/>
                  <wp:effectExtent l="0" t="0" r="889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14:paraId="0CEA4302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חתימה</w:t>
            </w:r>
          </w:p>
        </w:tc>
        <w:tc>
          <w:tcPr>
            <w:tcW w:w="1977" w:type="dxa"/>
          </w:tcPr>
          <w:p w14:paraId="121958EE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</w:tbl>
    <w:p w14:paraId="3D3AEC30" w14:textId="77777777" w:rsidR="00067D3C" w:rsidRPr="00623753" w:rsidRDefault="00067D3C" w:rsidP="00067D3C">
      <w:pPr>
        <w:tabs>
          <w:tab w:val="left" w:pos="708"/>
        </w:tabs>
        <w:ind w:right="142"/>
        <w:rPr>
          <w:rFonts w:ascii="Narkisim" w:hAnsi="Narkisim" w:cs="Narkisim"/>
          <w:sz w:val="24"/>
          <w:szCs w:val="24"/>
          <w:rtl/>
        </w:rPr>
      </w:pPr>
    </w:p>
    <w:p w14:paraId="1883C448" w14:textId="77777777" w:rsidR="00067D3C" w:rsidRPr="00623753" w:rsidRDefault="00067D3C" w:rsidP="00067D3C">
      <w:pPr>
        <w:tabs>
          <w:tab w:val="left" w:pos="708"/>
        </w:tabs>
        <w:ind w:right="142"/>
        <w:rPr>
          <w:rFonts w:ascii="Narkisim" w:hAnsi="Narkisim" w:cs="Narkisim"/>
          <w:sz w:val="24"/>
          <w:szCs w:val="24"/>
          <w:rtl/>
        </w:rPr>
      </w:pPr>
    </w:p>
    <w:p w14:paraId="120DC5A4" w14:textId="77777777" w:rsidR="00067D3C" w:rsidRPr="00623753" w:rsidRDefault="00067D3C" w:rsidP="00067D3C">
      <w:pPr>
        <w:tabs>
          <w:tab w:val="left" w:pos="708"/>
        </w:tabs>
        <w:ind w:left="-286" w:right="142"/>
        <w:rPr>
          <w:rFonts w:ascii="Narkisim" w:hAnsi="Narkisim" w:cs="Narkisim"/>
          <w:b/>
          <w:bCs/>
          <w:color w:val="FF0000"/>
          <w:sz w:val="24"/>
          <w:szCs w:val="24"/>
        </w:rPr>
      </w:pPr>
      <w:r w:rsidRPr="00623753">
        <w:rPr>
          <w:rFonts w:ascii="Narkisim" w:hAnsi="Narkisim" w:cs="Narkisim"/>
          <w:b/>
          <w:bCs/>
          <w:color w:val="FF0000"/>
          <w:sz w:val="24"/>
          <w:szCs w:val="24"/>
          <w:rtl/>
        </w:rPr>
        <w:t>* אין להגיש בקשה זו, אלא בחתימתו של החוקר הראשי, אשר אישר כי היא עומדת בדרישות האקדמיות ובשלה להגשה.</w:t>
      </w:r>
    </w:p>
    <w:p w14:paraId="3563E2FF" w14:textId="77777777" w:rsidR="00067D3C" w:rsidRPr="00623753" w:rsidRDefault="00067D3C" w:rsidP="00067D3C">
      <w:pPr>
        <w:tabs>
          <w:tab w:val="left" w:pos="708"/>
        </w:tabs>
        <w:ind w:right="142"/>
        <w:rPr>
          <w:rFonts w:ascii="Narkisim" w:hAnsi="Narkisim" w:cs="Narkisim"/>
          <w:color w:val="FF0000"/>
          <w:sz w:val="24"/>
          <w:szCs w:val="24"/>
        </w:rPr>
      </w:pPr>
    </w:p>
    <w:sectPr w:rsidR="00067D3C" w:rsidRPr="00623753" w:rsidSect="003E44FF">
      <w:headerReference w:type="default" r:id="rId137"/>
      <w:footerReference w:type="default" r:id="rId138"/>
      <w:pgSz w:w="11906" w:h="16838"/>
      <w:pgMar w:top="1956" w:right="851" w:bottom="1440" w:left="851" w:header="709" w:footer="21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57EEA" w14:textId="77777777" w:rsidR="002023A6" w:rsidRDefault="002023A6">
      <w:r>
        <w:separator/>
      </w:r>
    </w:p>
  </w:endnote>
  <w:endnote w:type="continuationSeparator" w:id="0">
    <w:p w14:paraId="33FCE0E3" w14:textId="77777777" w:rsidR="002023A6" w:rsidRDefault="0020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64120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A7DEE" w14:textId="3214824A" w:rsidR="002023A6" w:rsidRDefault="002023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1FBDD9E5" w14:textId="77777777" w:rsidR="002023A6" w:rsidRDefault="00202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70204" w14:textId="77777777" w:rsidR="002023A6" w:rsidRDefault="002023A6">
      <w:r>
        <w:separator/>
      </w:r>
    </w:p>
  </w:footnote>
  <w:footnote w:type="continuationSeparator" w:id="0">
    <w:p w14:paraId="37D98B18" w14:textId="77777777" w:rsidR="002023A6" w:rsidRDefault="00202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4E7A" w14:textId="77777777" w:rsidR="002023A6" w:rsidRDefault="002023A6" w:rsidP="002A6AA2">
    <w:pPr>
      <w:pStyle w:val="Header"/>
      <w:tabs>
        <w:tab w:val="clear" w:pos="4153"/>
        <w:tab w:val="clear" w:pos="8306"/>
        <w:tab w:val="left" w:pos="784"/>
      </w:tabs>
      <w:ind w:left="-143"/>
      <w:rPr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3288E197" wp14:editId="48432111">
          <wp:simplePos x="0" y="0"/>
          <wp:positionH relativeFrom="column">
            <wp:posOffset>219578</wp:posOffset>
          </wp:positionH>
          <wp:positionV relativeFrom="paragraph">
            <wp:posOffset>-177034</wp:posOffset>
          </wp:positionV>
          <wp:extent cx="1175657" cy="829876"/>
          <wp:effectExtent l="0" t="0" r="5715" b="8890"/>
          <wp:wrapNone/>
          <wp:docPr id="15" name="תמונה 1" descr="לוגו אוניברסיטה - אנגלית עברי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לוגו אוניברסיטה - אנגלית עברית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657" cy="829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</w:p>
  <w:p w14:paraId="53225F95" w14:textId="77777777" w:rsidR="002023A6" w:rsidRDefault="002023A6" w:rsidP="004009E5">
    <w:pPr>
      <w:pStyle w:val="Header"/>
      <w:rPr>
        <w:rtl/>
      </w:rPr>
    </w:pPr>
    <w:r>
      <w:rPr>
        <w:rFonts w:hint="cs"/>
        <w:rtl/>
      </w:rPr>
      <w:t>ביה"ס למדעי הפסיכולוגיה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4E94"/>
    <w:multiLevelType w:val="multilevel"/>
    <w:tmpl w:val="7CDA1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1340D9"/>
    <w:multiLevelType w:val="multilevel"/>
    <w:tmpl w:val="321CB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301540E"/>
    <w:multiLevelType w:val="hybridMultilevel"/>
    <w:tmpl w:val="DC0C5776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1A7B0BAE"/>
    <w:multiLevelType w:val="hybridMultilevel"/>
    <w:tmpl w:val="917E071C"/>
    <w:lvl w:ilvl="0" w:tplc="8BA226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0506"/>
    <w:multiLevelType w:val="multilevel"/>
    <w:tmpl w:val="0409001F"/>
    <w:lvl w:ilvl="0">
      <w:start w:val="1"/>
      <w:numFmt w:val="decimal"/>
      <w:lvlText w:val="%1."/>
      <w:lvlJc w:val="left"/>
      <w:pPr>
        <w:ind w:left="732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64" w:hanging="432"/>
      </w:pPr>
    </w:lvl>
    <w:lvl w:ilvl="2">
      <w:start w:val="1"/>
      <w:numFmt w:val="decimal"/>
      <w:lvlText w:val="%1.%2.%3."/>
      <w:lvlJc w:val="left"/>
      <w:pPr>
        <w:ind w:left="1596" w:hanging="504"/>
      </w:pPr>
    </w:lvl>
    <w:lvl w:ilvl="3">
      <w:start w:val="1"/>
      <w:numFmt w:val="decimal"/>
      <w:lvlText w:val="%1.%2.%3.%4."/>
      <w:lvlJc w:val="left"/>
      <w:pPr>
        <w:ind w:left="2100" w:hanging="648"/>
      </w:pPr>
    </w:lvl>
    <w:lvl w:ilvl="4">
      <w:start w:val="1"/>
      <w:numFmt w:val="decimal"/>
      <w:lvlText w:val="%1.%2.%3.%4.%5."/>
      <w:lvlJc w:val="left"/>
      <w:pPr>
        <w:ind w:left="2604" w:hanging="792"/>
      </w:pPr>
    </w:lvl>
    <w:lvl w:ilvl="5">
      <w:start w:val="1"/>
      <w:numFmt w:val="decimal"/>
      <w:lvlText w:val="%1.%2.%3.%4.%5.%6."/>
      <w:lvlJc w:val="left"/>
      <w:pPr>
        <w:ind w:left="3108" w:hanging="936"/>
      </w:pPr>
    </w:lvl>
    <w:lvl w:ilvl="6">
      <w:start w:val="1"/>
      <w:numFmt w:val="decimal"/>
      <w:lvlText w:val="%1.%2.%3.%4.%5.%6.%7."/>
      <w:lvlJc w:val="left"/>
      <w:pPr>
        <w:ind w:left="3612" w:hanging="1080"/>
      </w:pPr>
    </w:lvl>
    <w:lvl w:ilvl="7">
      <w:start w:val="1"/>
      <w:numFmt w:val="decimal"/>
      <w:lvlText w:val="%1.%2.%3.%4.%5.%6.%7.%8."/>
      <w:lvlJc w:val="left"/>
      <w:pPr>
        <w:ind w:left="4116" w:hanging="1224"/>
      </w:pPr>
    </w:lvl>
    <w:lvl w:ilvl="8">
      <w:start w:val="1"/>
      <w:numFmt w:val="decimal"/>
      <w:lvlText w:val="%1.%2.%3.%4.%5.%6.%7.%8.%9."/>
      <w:lvlJc w:val="left"/>
      <w:pPr>
        <w:ind w:left="4692" w:hanging="1440"/>
      </w:pPr>
    </w:lvl>
  </w:abstractNum>
  <w:abstractNum w:abstractNumId="5" w15:restartNumberingAfterBreak="0">
    <w:nsid w:val="20DF3BE3"/>
    <w:multiLevelType w:val="hybridMultilevel"/>
    <w:tmpl w:val="5FFCE49A"/>
    <w:lvl w:ilvl="0" w:tplc="B7084882">
      <w:start w:val="1"/>
      <w:numFmt w:val="bullet"/>
      <w:lvlText w:val=""/>
      <w:lvlJc w:val="left"/>
      <w:pPr>
        <w:ind w:left="1152" w:hanging="360"/>
      </w:pPr>
      <w:rPr>
        <w:rFonts w:ascii="Symbol" w:hAnsi="Symbol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48B1B2F"/>
    <w:multiLevelType w:val="hybridMultilevel"/>
    <w:tmpl w:val="F96C5878"/>
    <w:lvl w:ilvl="0" w:tplc="2A9895F8">
      <w:numFmt w:val="bullet"/>
      <w:lvlText w:val=""/>
      <w:lvlJc w:val="left"/>
      <w:pPr>
        <w:ind w:left="72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95904"/>
    <w:multiLevelType w:val="hybridMultilevel"/>
    <w:tmpl w:val="CD06FB70"/>
    <w:lvl w:ilvl="0" w:tplc="A892650A">
      <w:start w:val="1"/>
      <w:numFmt w:val="decimal"/>
      <w:lvlText w:val="%1."/>
      <w:lvlJc w:val="left"/>
      <w:pPr>
        <w:tabs>
          <w:tab w:val="num" w:pos="441"/>
        </w:tabs>
        <w:ind w:left="441" w:right="441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61"/>
        </w:tabs>
        <w:ind w:left="1161" w:right="1161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81"/>
        </w:tabs>
        <w:ind w:left="1881" w:right="1881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601"/>
        </w:tabs>
        <w:ind w:left="2601" w:right="2601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21"/>
        </w:tabs>
        <w:ind w:left="3321" w:right="3321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41"/>
        </w:tabs>
        <w:ind w:left="4041" w:right="4041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61"/>
        </w:tabs>
        <w:ind w:left="4761" w:right="4761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81"/>
        </w:tabs>
        <w:ind w:left="5481" w:right="5481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201"/>
        </w:tabs>
        <w:ind w:left="6201" w:right="6201" w:hanging="180"/>
      </w:pPr>
    </w:lvl>
  </w:abstractNum>
  <w:abstractNum w:abstractNumId="8" w15:restartNumberingAfterBreak="0">
    <w:nsid w:val="374E72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606741"/>
    <w:multiLevelType w:val="multilevel"/>
    <w:tmpl w:val="FC76FD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0" w15:restartNumberingAfterBreak="0">
    <w:nsid w:val="3FA431F4"/>
    <w:multiLevelType w:val="multilevel"/>
    <w:tmpl w:val="56046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2B4FC6"/>
    <w:multiLevelType w:val="hybridMultilevel"/>
    <w:tmpl w:val="5038F450"/>
    <w:lvl w:ilvl="0" w:tplc="15E44338">
      <w:numFmt w:val="bullet"/>
      <w:lvlText w:val=""/>
      <w:lvlJc w:val="left"/>
      <w:pPr>
        <w:ind w:left="72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B126F"/>
    <w:multiLevelType w:val="multilevel"/>
    <w:tmpl w:val="A28C5B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A94A14"/>
    <w:multiLevelType w:val="multilevel"/>
    <w:tmpl w:val="FC76FD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4" w15:restartNumberingAfterBreak="0">
    <w:nsid w:val="60A01E56"/>
    <w:multiLevelType w:val="hybridMultilevel"/>
    <w:tmpl w:val="7AD60910"/>
    <w:lvl w:ilvl="0" w:tplc="9A38EC6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D22D7"/>
    <w:multiLevelType w:val="multilevel"/>
    <w:tmpl w:val="774AB6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FD1F7C"/>
    <w:multiLevelType w:val="hybridMultilevel"/>
    <w:tmpl w:val="F9F012B2"/>
    <w:lvl w:ilvl="0" w:tplc="BC26A120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765A5"/>
    <w:multiLevelType w:val="hybridMultilevel"/>
    <w:tmpl w:val="C9788184"/>
    <w:lvl w:ilvl="0" w:tplc="7C72AB78">
      <w:numFmt w:val="bullet"/>
      <w:lvlText w:val=""/>
      <w:lvlJc w:val="left"/>
      <w:pPr>
        <w:ind w:left="72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0"/>
  </w:num>
  <w:num w:numId="9">
    <w:abstractNumId w:val="12"/>
  </w:num>
  <w:num w:numId="10">
    <w:abstractNumId w:val="13"/>
  </w:num>
  <w:num w:numId="11">
    <w:abstractNumId w:val="15"/>
  </w:num>
  <w:num w:numId="12">
    <w:abstractNumId w:val="17"/>
  </w:num>
  <w:num w:numId="13">
    <w:abstractNumId w:val="11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QyNTY1MzAyNDNU0lEKTi0uzszPAykwrAUA0pPdSCwAAAA="/>
  </w:docVars>
  <w:rsids>
    <w:rsidRoot w:val="00D85FD0"/>
    <w:rsid w:val="00012698"/>
    <w:rsid w:val="00023B4D"/>
    <w:rsid w:val="000276B7"/>
    <w:rsid w:val="00053EEA"/>
    <w:rsid w:val="00067CD1"/>
    <w:rsid w:val="00067D3C"/>
    <w:rsid w:val="00071B46"/>
    <w:rsid w:val="00072C79"/>
    <w:rsid w:val="00077390"/>
    <w:rsid w:val="00096209"/>
    <w:rsid w:val="000A16A7"/>
    <w:rsid w:val="000B4E3F"/>
    <w:rsid w:val="000B6B22"/>
    <w:rsid w:val="000C7C2D"/>
    <w:rsid w:val="000D5ACB"/>
    <w:rsid w:val="000E0A32"/>
    <w:rsid w:val="000E313D"/>
    <w:rsid w:val="000F2BB5"/>
    <w:rsid w:val="000F58EB"/>
    <w:rsid w:val="000F7D87"/>
    <w:rsid w:val="00102C01"/>
    <w:rsid w:val="001149BC"/>
    <w:rsid w:val="00115626"/>
    <w:rsid w:val="00120764"/>
    <w:rsid w:val="00122C1E"/>
    <w:rsid w:val="0012621C"/>
    <w:rsid w:val="00133E5B"/>
    <w:rsid w:val="00146EB0"/>
    <w:rsid w:val="00150301"/>
    <w:rsid w:val="00153384"/>
    <w:rsid w:val="00161F1E"/>
    <w:rsid w:val="00164F2A"/>
    <w:rsid w:val="0016748A"/>
    <w:rsid w:val="00172F7F"/>
    <w:rsid w:val="001871B2"/>
    <w:rsid w:val="00194452"/>
    <w:rsid w:val="001A38FC"/>
    <w:rsid w:val="001A39D9"/>
    <w:rsid w:val="001A3A64"/>
    <w:rsid w:val="001A6E93"/>
    <w:rsid w:val="001C0E7B"/>
    <w:rsid w:val="001D590E"/>
    <w:rsid w:val="001E3235"/>
    <w:rsid w:val="001E6754"/>
    <w:rsid w:val="002023A6"/>
    <w:rsid w:val="002067C9"/>
    <w:rsid w:val="00227F06"/>
    <w:rsid w:val="00241CAC"/>
    <w:rsid w:val="0024444F"/>
    <w:rsid w:val="00250578"/>
    <w:rsid w:val="00254079"/>
    <w:rsid w:val="00254AD3"/>
    <w:rsid w:val="002747AA"/>
    <w:rsid w:val="002A2B37"/>
    <w:rsid w:val="002A6AA2"/>
    <w:rsid w:val="002C0DA1"/>
    <w:rsid w:val="002C1A96"/>
    <w:rsid w:val="002D2291"/>
    <w:rsid w:val="002E0BC7"/>
    <w:rsid w:val="002F7207"/>
    <w:rsid w:val="00302F31"/>
    <w:rsid w:val="003433F9"/>
    <w:rsid w:val="00357E47"/>
    <w:rsid w:val="00365296"/>
    <w:rsid w:val="00374DBF"/>
    <w:rsid w:val="00375B41"/>
    <w:rsid w:val="003A338A"/>
    <w:rsid w:val="003A5331"/>
    <w:rsid w:val="003A56DF"/>
    <w:rsid w:val="003B01D9"/>
    <w:rsid w:val="003B588C"/>
    <w:rsid w:val="003B58BF"/>
    <w:rsid w:val="003E063A"/>
    <w:rsid w:val="003E1BB5"/>
    <w:rsid w:val="003E358C"/>
    <w:rsid w:val="003E44FF"/>
    <w:rsid w:val="003F4DE6"/>
    <w:rsid w:val="004009E5"/>
    <w:rsid w:val="00403C36"/>
    <w:rsid w:val="00427B5F"/>
    <w:rsid w:val="00443BAE"/>
    <w:rsid w:val="004465C6"/>
    <w:rsid w:val="00451125"/>
    <w:rsid w:val="00453C24"/>
    <w:rsid w:val="00470091"/>
    <w:rsid w:val="0048519C"/>
    <w:rsid w:val="00486006"/>
    <w:rsid w:val="004A3618"/>
    <w:rsid w:val="004B1FCC"/>
    <w:rsid w:val="004C3505"/>
    <w:rsid w:val="004E4167"/>
    <w:rsid w:val="004E5D0D"/>
    <w:rsid w:val="004E6A62"/>
    <w:rsid w:val="004F25FF"/>
    <w:rsid w:val="004F40C0"/>
    <w:rsid w:val="005117D4"/>
    <w:rsid w:val="00515BE7"/>
    <w:rsid w:val="005279A4"/>
    <w:rsid w:val="00527E0E"/>
    <w:rsid w:val="00527F59"/>
    <w:rsid w:val="00555D66"/>
    <w:rsid w:val="005565E0"/>
    <w:rsid w:val="00560DF4"/>
    <w:rsid w:val="00565DEC"/>
    <w:rsid w:val="00577BF3"/>
    <w:rsid w:val="00592D2A"/>
    <w:rsid w:val="00596923"/>
    <w:rsid w:val="005A2960"/>
    <w:rsid w:val="005B13EE"/>
    <w:rsid w:val="005B5B09"/>
    <w:rsid w:val="005B6E15"/>
    <w:rsid w:val="005D2957"/>
    <w:rsid w:val="005F0A0C"/>
    <w:rsid w:val="00623753"/>
    <w:rsid w:val="0063287C"/>
    <w:rsid w:val="006369FC"/>
    <w:rsid w:val="00641717"/>
    <w:rsid w:val="00642AE4"/>
    <w:rsid w:val="00654F1F"/>
    <w:rsid w:val="006706E0"/>
    <w:rsid w:val="00676444"/>
    <w:rsid w:val="006815BA"/>
    <w:rsid w:val="00692506"/>
    <w:rsid w:val="006C06B1"/>
    <w:rsid w:val="006E2E21"/>
    <w:rsid w:val="006F2352"/>
    <w:rsid w:val="006F60CB"/>
    <w:rsid w:val="00701312"/>
    <w:rsid w:val="00703C60"/>
    <w:rsid w:val="00717D40"/>
    <w:rsid w:val="00786B3C"/>
    <w:rsid w:val="007A5651"/>
    <w:rsid w:val="007B4A18"/>
    <w:rsid w:val="007C50BF"/>
    <w:rsid w:val="007D4001"/>
    <w:rsid w:val="007E496B"/>
    <w:rsid w:val="007F6D7A"/>
    <w:rsid w:val="00810695"/>
    <w:rsid w:val="00816192"/>
    <w:rsid w:val="008207F0"/>
    <w:rsid w:val="00821FFC"/>
    <w:rsid w:val="00833DA4"/>
    <w:rsid w:val="00837935"/>
    <w:rsid w:val="00841BE7"/>
    <w:rsid w:val="00866AFD"/>
    <w:rsid w:val="00867B68"/>
    <w:rsid w:val="008A24CB"/>
    <w:rsid w:val="008A57FE"/>
    <w:rsid w:val="008A7AEE"/>
    <w:rsid w:val="008C670F"/>
    <w:rsid w:val="008D0C33"/>
    <w:rsid w:val="008E2FFA"/>
    <w:rsid w:val="008F036E"/>
    <w:rsid w:val="00921CC0"/>
    <w:rsid w:val="00926DDF"/>
    <w:rsid w:val="009312CA"/>
    <w:rsid w:val="009354A7"/>
    <w:rsid w:val="00936E02"/>
    <w:rsid w:val="00946BB5"/>
    <w:rsid w:val="0095656B"/>
    <w:rsid w:val="00973DE6"/>
    <w:rsid w:val="00981DFD"/>
    <w:rsid w:val="0098583B"/>
    <w:rsid w:val="00995728"/>
    <w:rsid w:val="009A3311"/>
    <w:rsid w:val="009B6A1D"/>
    <w:rsid w:val="009C0216"/>
    <w:rsid w:val="009C481F"/>
    <w:rsid w:val="009C57B5"/>
    <w:rsid w:val="009D26B0"/>
    <w:rsid w:val="009D4512"/>
    <w:rsid w:val="009E7854"/>
    <w:rsid w:val="009F5354"/>
    <w:rsid w:val="00A04D46"/>
    <w:rsid w:val="00A0666D"/>
    <w:rsid w:val="00A10598"/>
    <w:rsid w:val="00A43380"/>
    <w:rsid w:val="00A735A8"/>
    <w:rsid w:val="00A75187"/>
    <w:rsid w:val="00A80330"/>
    <w:rsid w:val="00AA20E4"/>
    <w:rsid w:val="00AB563F"/>
    <w:rsid w:val="00AD48DB"/>
    <w:rsid w:val="00AD4F6A"/>
    <w:rsid w:val="00AE0191"/>
    <w:rsid w:val="00AE5444"/>
    <w:rsid w:val="00AE5514"/>
    <w:rsid w:val="00AF1DDF"/>
    <w:rsid w:val="00B01553"/>
    <w:rsid w:val="00B05DEB"/>
    <w:rsid w:val="00B05E98"/>
    <w:rsid w:val="00B119E8"/>
    <w:rsid w:val="00B139C8"/>
    <w:rsid w:val="00B17751"/>
    <w:rsid w:val="00B229DE"/>
    <w:rsid w:val="00B33DF7"/>
    <w:rsid w:val="00B37186"/>
    <w:rsid w:val="00B47409"/>
    <w:rsid w:val="00B47682"/>
    <w:rsid w:val="00B5443F"/>
    <w:rsid w:val="00B64550"/>
    <w:rsid w:val="00B737AA"/>
    <w:rsid w:val="00B84E5E"/>
    <w:rsid w:val="00B97BE4"/>
    <w:rsid w:val="00BA6B25"/>
    <w:rsid w:val="00BC59D3"/>
    <w:rsid w:val="00BC6A55"/>
    <w:rsid w:val="00BD2FD5"/>
    <w:rsid w:val="00BE02C7"/>
    <w:rsid w:val="00BE627F"/>
    <w:rsid w:val="00BF0501"/>
    <w:rsid w:val="00C037D0"/>
    <w:rsid w:val="00C16066"/>
    <w:rsid w:val="00C20028"/>
    <w:rsid w:val="00C24103"/>
    <w:rsid w:val="00C307CB"/>
    <w:rsid w:val="00C46D00"/>
    <w:rsid w:val="00C50D5C"/>
    <w:rsid w:val="00C552D5"/>
    <w:rsid w:val="00C5601D"/>
    <w:rsid w:val="00C57064"/>
    <w:rsid w:val="00C6441F"/>
    <w:rsid w:val="00C815A3"/>
    <w:rsid w:val="00C815DF"/>
    <w:rsid w:val="00C94B86"/>
    <w:rsid w:val="00CA6233"/>
    <w:rsid w:val="00CA662E"/>
    <w:rsid w:val="00CB4997"/>
    <w:rsid w:val="00CB739D"/>
    <w:rsid w:val="00CE1A36"/>
    <w:rsid w:val="00CE5FEC"/>
    <w:rsid w:val="00CF2F42"/>
    <w:rsid w:val="00D134B2"/>
    <w:rsid w:val="00D25AD5"/>
    <w:rsid w:val="00D32B82"/>
    <w:rsid w:val="00D33FFF"/>
    <w:rsid w:val="00D340FF"/>
    <w:rsid w:val="00D6709F"/>
    <w:rsid w:val="00D7425E"/>
    <w:rsid w:val="00D85FD0"/>
    <w:rsid w:val="00DA0023"/>
    <w:rsid w:val="00DA7824"/>
    <w:rsid w:val="00DB7FD2"/>
    <w:rsid w:val="00DC0D25"/>
    <w:rsid w:val="00DC61D8"/>
    <w:rsid w:val="00DD3B08"/>
    <w:rsid w:val="00DE0E79"/>
    <w:rsid w:val="00DE7B33"/>
    <w:rsid w:val="00DF0AE2"/>
    <w:rsid w:val="00DF0DCD"/>
    <w:rsid w:val="00E00D8D"/>
    <w:rsid w:val="00E02570"/>
    <w:rsid w:val="00E11427"/>
    <w:rsid w:val="00E14B8D"/>
    <w:rsid w:val="00E26BC6"/>
    <w:rsid w:val="00E35AD9"/>
    <w:rsid w:val="00E454DE"/>
    <w:rsid w:val="00E45DF9"/>
    <w:rsid w:val="00E45E89"/>
    <w:rsid w:val="00E552AF"/>
    <w:rsid w:val="00E618E7"/>
    <w:rsid w:val="00E63B4B"/>
    <w:rsid w:val="00E82185"/>
    <w:rsid w:val="00E86423"/>
    <w:rsid w:val="00E941D3"/>
    <w:rsid w:val="00E9670B"/>
    <w:rsid w:val="00EB31D3"/>
    <w:rsid w:val="00EB640C"/>
    <w:rsid w:val="00ED22E2"/>
    <w:rsid w:val="00ED3D72"/>
    <w:rsid w:val="00EE16C1"/>
    <w:rsid w:val="00EF183C"/>
    <w:rsid w:val="00EF65FF"/>
    <w:rsid w:val="00EF79AD"/>
    <w:rsid w:val="00F03B04"/>
    <w:rsid w:val="00F06339"/>
    <w:rsid w:val="00F07744"/>
    <w:rsid w:val="00F11BD8"/>
    <w:rsid w:val="00F12575"/>
    <w:rsid w:val="00F20361"/>
    <w:rsid w:val="00F243F2"/>
    <w:rsid w:val="00F24DDC"/>
    <w:rsid w:val="00F30C39"/>
    <w:rsid w:val="00F3230B"/>
    <w:rsid w:val="00F51ABB"/>
    <w:rsid w:val="00F52D53"/>
    <w:rsid w:val="00F6457E"/>
    <w:rsid w:val="00F869CA"/>
    <w:rsid w:val="00F90DA1"/>
    <w:rsid w:val="00FC2862"/>
    <w:rsid w:val="00FC3BA6"/>
    <w:rsid w:val="00FE2513"/>
    <w:rsid w:val="00FF09E6"/>
    <w:rsid w:val="00FF1A05"/>
    <w:rsid w:val="00F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44D64F0C"/>
  <w15:chartTrackingRefBased/>
  <w15:docId w15:val="{FD66756A-C53A-4EB9-A08E-E34D5846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695"/>
    <w:pPr>
      <w:bidi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423"/>
    <w:pPr>
      <w:keepNext/>
      <w:jc w:val="center"/>
      <w:outlineLvl w:val="0"/>
    </w:pPr>
    <w:rPr>
      <w:rFonts w:ascii="Times New Roman" w:hAnsi="Times New Roman" w:cs="David"/>
      <w:b/>
      <w:bCs/>
      <w:sz w:val="36"/>
      <w:szCs w:val="36"/>
      <w:lang w:eastAsia="he-IL"/>
    </w:rPr>
  </w:style>
  <w:style w:type="paragraph" w:styleId="Heading3">
    <w:name w:val="heading 3"/>
    <w:basedOn w:val="Normal"/>
    <w:next w:val="Normal"/>
    <w:link w:val="Heading3Char"/>
    <w:qFormat/>
    <w:rsid w:val="00E86423"/>
    <w:pPr>
      <w:keepNext/>
      <w:spacing w:line="480" w:lineRule="auto"/>
      <w:jc w:val="center"/>
      <w:outlineLvl w:val="2"/>
    </w:pPr>
    <w:rPr>
      <w:rFonts w:ascii="Times New Roman" w:hAnsi="Times New Roman" w:cs="David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1A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E1A3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81DFD"/>
    <w:rPr>
      <w:rFonts w:ascii="Arial" w:hAnsi="Arial" w:cs="Arial"/>
      <w:sz w:val="28"/>
      <w:szCs w:val="28"/>
    </w:rPr>
  </w:style>
  <w:style w:type="character" w:styleId="Hyperlink">
    <w:name w:val="Hyperlink"/>
    <w:rsid w:val="004009E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F5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53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86423"/>
    <w:rPr>
      <w:rFonts w:cs="David"/>
      <w:b/>
      <w:bCs/>
      <w:sz w:val="36"/>
      <w:szCs w:val="36"/>
      <w:lang w:eastAsia="he-IL"/>
    </w:rPr>
  </w:style>
  <w:style w:type="character" w:customStyle="1" w:styleId="Heading3Char">
    <w:name w:val="Heading 3 Char"/>
    <w:link w:val="Heading3"/>
    <w:rsid w:val="00E86423"/>
    <w:rPr>
      <w:rFonts w:cs="David"/>
      <w:sz w:val="24"/>
      <w:szCs w:val="24"/>
      <w:lang w:eastAsia="he-IL"/>
    </w:rPr>
  </w:style>
  <w:style w:type="table" w:customStyle="1" w:styleId="a">
    <w:name w:val="טבלת רשת"/>
    <w:basedOn w:val="TableNormal"/>
    <w:uiPriority w:val="39"/>
    <w:rsid w:val="00E86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86423"/>
    <w:pPr>
      <w:tabs>
        <w:tab w:val="left" w:pos="-720"/>
      </w:tabs>
      <w:spacing w:line="360" w:lineRule="auto"/>
      <w:jc w:val="both"/>
    </w:pPr>
    <w:rPr>
      <w:rFonts w:ascii="Times New Roman" w:hAnsi="Times New Roman" w:cs="David"/>
      <w:sz w:val="24"/>
      <w:szCs w:val="24"/>
      <w:lang w:eastAsia="he-IL"/>
    </w:rPr>
  </w:style>
  <w:style w:type="character" w:customStyle="1" w:styleId="BodyTextChar">
    <w:name w:val="Body Text Char"/>
    <w:link w:val="BodyText"/>
    <w:rsid w:val="00E86423"/>
    <w:rPr>
      <w:rFonts w:cs="David"/>
      <w:sz w:val="24"/>
      <w:szCs w:val="24"/>
      <w:lang w:eastAsia="he-IL"/>
    </w:rPr>
  </w:style>
  <w:style w:type="paragraph" w:customStyle="1" w:styleId="Address">
    <w:name w:val="Address"/>
    <w:basedOn w:val="BodyText"/>
    <w:rsid w:val="00E86423"/>
    <w:pPr>
      <w:keepLines/>
      <w:tabs>
        <w:tab w:val="clear" w:pos="-720"/>
      </w:tabs>
      <w:bidi w:val="0"/>
      <w:spacing w:line="240" w:lineRule="auto"/>
      <w:jc w:val="left"/>
    </w:pPr>
    <w:rPr>
      <w:rFonts w:cs="Miriam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90E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1D590E"/>
    <w:rPr>
      <w:b/>
      <w:bCs/>
    </w:rPr>
  </w:style>
  <w:style w:type="character" w:customStyle="1" w:styleId="HeaderChar">
    <w:name w:val="Header Char"/>
    <w:link w:val="Header"/>
    <w:uiPriority w:val="99"/>
    <w:rsid w:val="00F51ABB"/>
    <w:rPr>
      <w:rFonts w:ascii="Arial" w:hAnsi="Arial" w:cs="Arial"/>
      <w:sz w:val="28"/>
      <w:szCs w:val="28"/>
    </w:rPr>
  </w:style>
  <w:style w:type="character" w:styleId="CommentReference">
    <w:name w:val="annotation reference"/>
    <w:rsid w:val="00527E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27E0E"/>
    <w:rPr>
      <w:sz w:val="20"/>
      <w:szCs w:val="20"/>
    </w:rPr>
  </w:style>
  <w:style w:type="character" w:customStyle="1" w:styleId="CommentTextChar">
    <w:name w:val="Comment Text Char"/>
    <w:link w:val="CommentText"/>
    <w:rsid w:val="00527E0E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527E0E"/>
    <w:rPr>
      <w:b/>
      <w:bCs/>
    </w:rPr>
  </w:style>
  <w:style w:type="character" w:customStyle="1" w:styleId="CommentSubjectChar">
    <w:name w:val="Comment Subject Char"/>
    <w:link w:val="CommentSubject"/>
    <w:rsid w:val="00527E0E"/>
    <w:rPr>
      <w:rFonts w:ascii="Arial" w:hAnsi="Arial" w:cs="Arial"/>
      <w:b/>
      <w:bCs/>
    </w:rPr>
  </w:style>
  <w:style w:type="character" w:styleId="PlaceholderText">
    <w:name w:val="Placeholder Text"/>
    <w:uiPriority w:val="99"/>
    <w:semiHidden/>
    <w:rsid w:val="00B64550"/>
    <w:rPr>
      <w:color w:val="808080"/>
    </w:rPr>
  </w:style>
  <w:style w:type="character" w:styleId="FollowedHyperlink">
    <w:name w:val="FollowedHyperlink"/>
    <w:rsid w:val="008207F0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F79AD"/>
    <w:pPr>
      <w:ind w:left="720"/>
      <w:contextualSpacing/>
    </w:pPr>
  </w:style>
  <w:style w:type="table" w:styleId="TableGrid">
    <w:name w:val="Table Grid"/>
    <w:basedOn w:val="TableNormal"/>
    <w:uiPriority w:val="39"/>
    <w:rsid w:val="007A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D22E2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6.xml"/><Relationship Id="rId21" Type="http://schemas.openxmlformats.org/officeDocument/2006/relationships/image" Target="media/image7.wmf"/><Relationship Id="rId42" Type="http://schemas.openxmlformats.org/officeDocument/2006/relationships/control" Target="activeX/activeX17.xml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footer" Target="footer1.xml"/><Relationship Id="rId107" Type="http://schemas.openxmlformats.org/officeDocument/2006/relationships/control" Target="activeX/activeX51.xml"/><Relationship Id="rId11" Type="http://schemas.openxmlformats.org/officeDocument/2006/relationships/image" Target="media/image2.wmf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control" Target="activeX/activeX25.xml"/><Relationship Id="rId74" Type="http://schemas.openxmlformats.org/officeDocument/2006/relationships/control" Target="activeX/activeX33.xml"/><Relationship Id="rId79" Type="http://schemas.openxmlformats.org/officeDocument/2006/relationships/control" Target="activeX/activeX36.xml"/><Relationship Id="rId102" Type="http://schemas.openxmlformats.org/officeDocument/2006/relationships/image" Target="media/image47.wmf"/><Relationship Id="rId123" Type="http://schemas.openxmlformats.org/officeDocument/2006/relationships/control" Target="activeX/activeX59.xml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control" Target="activeX/activeX44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64" Type="http://schemas.openxmlformats.org/officeDocument/2006/relationships/control" Target="activeX/activeX28.xml"/><Relationship Id="rId69" Type="http://schemas.openxmlformats.org/officeDocument/2006/relationships/image" Target="media/image31.wmf"/><Relationship Id="rId113" Type="http://schemas.openxmlformats.org/officeDocument/2006/relationships/control" Target="activeX/activeX54.xml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fontTable" Target="fontTable.xml"/><Relationship Id="rId80" Type="http://schemas.openxmlformats.org/officeDocument/2006/relationships/image" Target="media/image36.wmf"/><Relationship Id="rId85" Type="http://schemas.openxmlformats.org/officeDocument/2006/relationships/control" Target="activeX/activeX39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59" Type="http://schemas.openxmlformats.org/officeDocument/2006/relationships/image" Target="media/image26.wmf"/><Relationship Id="rId103" Type="http://schemas.openxmlformats.org/officeDocument/2006/relationships/control" Target="activeX/activeX48.xml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control" Target="activeX/activeX62.xml"/><Relationship Id="rId54" Type="http://schemas.openxmlformats.org/officeDocument/2006/relationships/control" Target="activeX/activeX23.xml"/><Relationship Id="rId70" Type="http://schemas.openxmlformats.org/officeDocument/2006/relationships/control" Target="activeX/activeX31.xml"/><Relationship Id="rId75" Type="http://schemas.openxmlformats.org/officeDocument/2006/relationships/control" Target="activeX/activeX34.xml"/><Relationship Id="rId91" Type="http://schemas.openxmlformats.org/officeDocument/2006/relationships/control" Target="activeX/activeX42.xml"/><Relationship Id="rId96" Type="http://schemas.openxmlformats.org/officeDocument/2006/relationships/image" Target="media/image44.wmf"/><Relationship Id="rId14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control" Target="activeX/activeX57.xml"/><Relationship Id="rId44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image" Target="media/image29.wmf"/><Relationship Id="rId81" Type="http://schemas.openxmlformats.org/officeDocument/2006/relationships/control" Target="activeX/activeX37.xml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control" Target="activeX/activeX65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6.wmf"/><Relationship Id="rId109" Type="http://schemas.openxmlformats.org/officeDocument/2006/relationships/control" Target="activeX/activeX52.xml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control" Target="activeX/activeX45.xml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control" Target="activeX/activeX60.xml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control" Target="activeX/activeX8.xml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66" Type="http://schemas.openxmlformats.org/officeDocument/2006/relationships/control" Target="activeX/activeX29.xml"/><Relationship Id="rId87" Type="http://schemas.openxmlformats.org/officeDocument/2006/relationships/control" Target="activeX/activeX40.xml"/><Relationship Id="rId110" Type="http://schemas.openxmlformats.org/officeDocument/2006/relationships/image" Target="media/image50.wmf"/><Relationship Id="rId115" Type="http://schemas.openxmlformats.org/officeDocument/2006/relationships/control" Target="activeX/activeX55.xml"/><Relationship Id="rId131" Type="http://schemas.openxmlformats.org/officeDocument/2006/relationships/control" Target="activeX/activeX63.xml"/><Relationship Id="rId136" Type="http://schemas.openxmlformats.org/officeDocument/2006/relationships/image" Target="media/image63.e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control" Target="activeX/activeX3.xml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56" Type="http://schemas.openxmlformats.org/officeDocument/2006/relationships/control" Target="activeX/activeX24.xml"/><Relationship Id="rId77" Type="http://schemas.openxmlformats.org/officeDocument/2006/relationships/control" Target="activeX/activeX35.xml"/><Relationship Id="rId100" Type="http://schemas.openxmlformats.org/officeDocument/2006/relationships/image" Target="media/image46.wmf"/><Relationship Id="rId105" Type="http://schemas.openxmlformats.org/officeDocument/2006/relationships/control" Target="activeX/activeX49.xml"/><Relationship Id="rId126" Type="http://schemas.openxmlformats.org/officeDocument/2006/relationships/image" Target="media/image58.wmf"/><Relationship Id="rId8" Type="http://schemas.openxmlformats.org/officeDocument/2006/relationships/hyperlink" Target="mailto:radmon@psy.haifa.ac.il" TargetMode="External"/><Relationship Id="rId51" Type="http://schemas.openxmlformats.org/officeDocument/2006/relationships/image" Target="media/image22.wmf"/><Relationship Id="rId72" Type="http://schemas.openxmlformats.org/officeDocument/2006/relationships/control" Target="activeX/activeX32.xml"/><Relationship Id="rId93" Type="http://schemas.openxmlformats.org/officeDocument/2006/relationships/control" Target="activeX/activeX43.xml"/><Relationship Id="rId98" Type="http://schemas.openxmlformats.org/officeDocument/2006/relationships/image" Target="media/image45.wmf"/><Relationship Id="rId121" Type="http://schemas.openxmlformats.org/officeDocument/2006/relationships/control" Target="activeX/activeX58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control" Target="activeX/activeX19.xml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62" Type="http://schemas.openxmlformats.org/officeDocument/2006/relationships/control" Target="activeX/activeX27.xml"/><Relationship Id="rId83" Type="http://schemas.openxmlformats.org/officeDocument/2006/relationships/control" Target="activeX/activeX38.xml"/><Relationship Id="rId88" Type="http://schemas.openxmlformats.org/officeDocument/2006/relationships/image" Target="media/image40.wmf"/><Relationship Id="rId111" Type="http://schemas.openxmlformats.org/officeDocument/2006/relationships/control" Target="activeX/activeX53.xml"/><Relationship Id="rId132" Type="http://schemas.openxmlformats.org/officeDocument/2006/relationships/image" Target="media/image61.wmf"/><Relationship Id="rId15" Type="http://schemas.openxmlformats.org/officeDocument/2006/relationships/image" Target="media/image4.wmf"/><Relationship Id="rId36" Type="http://schemas.openxmlformats.org/officeDocument/2006/relationships/control" Target="activeX/activeX14.xml"/><Relationship Id="rId57" Type="http://schemas.openxmlformats.org/officeDocument/2006/relationships/image" Target="media/image25.wmf"/><Relationship Id="rId106" Type="http://schemas.openxmlformats.org/officeDocument/2006/relationships/control" Target="activeX/activeX50.xml"/><Relationship Id="rId127" Type="http://schemas.openxmlformats.org/officeDocument/2006/relationships/control" Target="activeX/activeX61.xml"/><Relationship Id="rId10" Type="http://schemas.openxmlformats.org/officeDocument/2006/relationships/control" Target="activeX/activeX1.xml"/><Relationship Id="rId31" Type="http://schemas.openxmlformats.org/officeDocument/2006/relationships/image" Target="media/image12.wmf"/><Relationship Id="rId52" Type="http://schemas.openxmlformats.org/officeDocument/2006/relationships/control" Target="activeX/activeX22.xml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control" Target="activeX/activeX46.xml"/><Relationship Id="rId101" Type="http://schemas.openxmlformats.org/officeDocument/2006/relationships/control" Target="activeX/activeX47.xml"/><Relationship Id="rId122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26" Type="http://schemas.openxmlformats.org/officeDocument/2006/relationships/control" Target="activeX/activeX9.xml"/><Relationship Id="rId47" Type="http://schemas.openxmlformats.org/officeDocument/2006/relationships/image" Target="media/image20.wmf"/><Relationship Id="rId68" Type="http://schemas.openxmlformats.org/officeDocument/2006/relationships/control" Target="activeX/activeX30.xml"/><Relationship Id="rId89" Type="http://schemas.openxmlformats.org/officeDocument/2006/relationships/control" Target="activeX/activeX41.xml"/><Relationship Id="rId112" Type="http://schemas.openxmlformats.org/officeDocument/2006/relationships/image" Target="media/image51.wmf"/><Relationship Id="rId133" Type="http://schemas.openxmlformats.org/officeDocument/2006/relationships/control" Target="activeX/activeX64.xml"/><Relationship Id="rId16" Type="http://schemas.openxmlformats.org/officeDocument/2006/relationships/control" Target="activeX/activeX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ics\Desktop\2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01EF488C094220B94C30701FD60E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BA3472-AA41-467E-B6B9-0228883AD35A}"/>
      </w:docPartPr>
      <w:docPartBody>
        <w:p w:rsidR="00284C29" w:rsidRDefault="00A007BE" w:rsidP="00A007BE">
          <w:pPr>
            <w:pStyle w:val="4701EF488C094220B94C30701FD60E98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1AAD78FCCA5C47699E17FFD6AF4113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2C73ED-9366-4C78-BC7C-A6BB7606402B}"/>
      </w:docPartPr>
      <w:docPartBody>
        <w:p w:rsidR="00284C29" w:rsidRDefault="00A007BE" w:rsidP="00A007BE">
          <w:pPr>
            <w:pStyle w:val="1AAD78FCCA5C47699E17FFD6AF411307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F73F9B7795C247E89DBF2BFDE0853F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B641B4-0EA6-4D43-ACCA-3FCDA4C6C645}"/>
      </w:docPartPr>
      <w:docPartBody>
        <w:p w:rsidR="00284C29" w:rsidRDefault="00A007BE" w:rsidP="00A007BE">
          <w:pPr>
            <w:pStyle w:val="F73F9B7795C247E89DBF2BFDE0853F12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16496E443C974CBB87F018248877CA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A2731F-443E-4C3B-A6E2-1BB6DBE590D7}"/>
      </w:docPartPr>
      <w:docPartBody>
        <w:p w:rsidR="00284C29" w:rsidRDefault="00A007BE" w:rsidP="00A007BE">
          <w:pPr>
            <w:pStyle w:val="16496E443C974CBB87F018248877CA954"/>
          </w:pPr>
          <w:r w:rsidRPr="00E618E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E618E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E29F0FE78EE7432AB665304A119D62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E70DBF-C147-4498-9E41-6A28B0D311B2}"/>
      </w:docPartPr>
      <w:docPartBody>
        <w:p w:rsidR="00284C29" w:rsidRDefault="00A007BE" w:rsidP="00A007BE">
          <w:pPr>
            <w:pStyle w:val="E29F0FE78EE7432AB665304A119D6250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D9638FF364C04086A194BE3E5EAD1F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F325E6-CD3E-4208-93E6-006E706300CB}"/>
      </w:docPartPr>
      <w:docPartBody>
        <w:p w:rsidR="00284C29" w:rsidRDefault="00A007BE" w:rsidP="00A007BE">
          <w:pPr>
            <w:pStyle w:val="D9638FF364C04086A194BE3E5EAD1F10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951FC7EE4FA04E8F8366A94CD8DF16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1DC666-C05C-4CA1-8D95-13726B050A46}"/>
      </w:docPartPr>
      <w:docPartBody>
        <w:p w:rsidR="00284C29" w:rsidRDefault="00A007BE" w:rsidP="00A007BE">
          <w:pPr>
            <w:pStyle w:val="951FC7EE4FA04E8F8366A94CD8DF1696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72B5626CF23147A996F2370139C89D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48353B-93D4-49AE-BE63-5A1A56B07FF0}"/>
      </w:docPartPr>
      <w:docPartBody>
        <w:p w:rsidR="00284C29" w:rsidRDefault="00A007BE" w:rsidP="00A007BE">
          <w:pPr>
            <w:pStyle w:val="72B5626CF23147A996F2370139C89D5A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4911FDA109CB406F806FDAE410E1B8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3832B0-2ADB-46CA-A364-106CFC28CF71}"/>
      </w:docPartPr>
      <w:docPartBody>
        <w:p w:rsidR="00284C29" w:rsidRDefault="00A007BE" w:rsidP="00A007BE">
          <w:pPr>
            <w:pStyle w:val="4911FDA109CB406F806FDAE410E1B8BF4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07D196D6E5234EFF983F8526CBFB33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CC8852-C03F-422E-A67E-5D846EAA059C}"/>
      </w:docPartPr>
      <w:docPartBody>
        <w:p w:rsidR="00284C29" w:rsidRDefault="00284C29" w:rsidP="00284C29">
          <w:pPr>
            <w:pStyle w:val="07D196D6E5234EFF983F8526CBFB33391"/>
          </w:pPr>
          <w:r w:rsidRPr="00EF79AD">
            <w:rPr>
              <w:rStyle w:val="PlaceholderText"/>
              <w:sz w:val="24"/>
              <w:szCs w:val="24"/>
              <w:rtl/>
            </w:rPr>
            <w:t>לחץ או הקש כאן להזנת טקסט</w:t>
          </w:r>
          <w:r w:rsidRPr="00EF79AD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22C254B89ABF4F279D4DCE3BD583D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ED17A2-B74B-4F6A-B77D-A14C20C2532F}"/>
      </w:docPartPr>
      <w:docPartBody>
        <w:p w:rsidR="00284C29" w:rsidRDefault="00284C29" w:rsidP="00284C29">
          <w:pPr>
            <w:pStyle w:val="22C254B89ABF4F279D4DCE3BD583D3201"/>
          </w:pPr>
          <w:r w:rsidRPr="00EF79AD">
            <w:rPr>
              <w:rStyle w:val="PlaceholderText"/>
              <w:sz w:val="24"/>
              <w:szCs w:val="24"/>
              <w:rtl/>
            </w:rPr>
            <w:t>לחץ או הקש כאן להזנת טקסט</w:t>
          </w:r>
          <w:r w:rsidRPr="00EF79AD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694E8CFB234046B4A7ED3E0183E19E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8F97E6-B7DC-4C39-913E-6EDB35D89B12}"/>
      </w:docPartPr>
      <w:docPartBody>
        <w:p w:rsidR="00EB5B2E" w:rsidRDefault="00A007BE" w:rsidP="00A007BE">
          <w:pPr>
            <w:pStyle w:val="694E8CFB234046B4A7ED3E0183E19E583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93C08C01433A47959C74192B218190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BEFA85-2186-445F-AB74-E63766593EC3}"/>
      </w:docPartPr>
      <w:docPartBody>
        <w:p w:rsidR="00EB5B2E" w:rsidRDefault="00A007BE" w:rsidP="00A007BE">
          <w:pPr>
            <w:pStyle w:val="93C08C01433A47959C74192B2181907E3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14171F1ED561425AB1DA7A6F2EC271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C2F030-210A-4BA8-BAFC-F93558FC0B17}"/>
      </w:docPartPr>
      <w:docPartBody>
        <w:p w:rsidR="00EB5B2E" w:rsidRDefault="00642CE3" w:rsidP="00642CE3">
          <w:pPr>
            <w:pStyle w:val="14171F1ED561425AB1DA7A6F2EC27135"/>
          </w:pPr>
          <w:r w:rsidRPr="00EF79AD">
            <w:rPr>
              <w:rStyle w:val="PlaceholderText"/>
              <w:sz w:val="24"/>
              <w:szCs w:val="24"/>
              <w:rtl/>
            </w:rPr>
            <w:t>לחץ או הקש כאן להזנת טקסט</w:t>
          </w:r>
          <w:r w:rsidRPr="00EF79AD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5AC51094A5194D65B21E215103658F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E50AB4-B53A-4FBB-97DB-2AAB8F23A181}"/>
      </w:docPartPr>
      <w:docPartBody>
        <w:p w:rsidR="00100E5F" w:rsidRDefault="00A007BE" w:rsidP="00A007BE">
          <w:pPr>
            <w:pStyle w:val="5AC51094A5194D65B21E215103658F643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4224F41F553D4B889A96D86274D1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09C4-FCD5-4BE3-96BF-B55D2AE0E2D7}"/>
      </w:docPartPr>
      <w:docPartBody>
        <w:p w:rsidR="002A55C5" w:rsidRDefault="00A007BE" w:rsidP="00A007BE">
          <w:pPr>
            <w:pStyle w:val="4224F41F553D4B889A96D86274D18A09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8909E89380514E44A804A0C7BF93E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8868-CAD9-4841-B152-0FCD6DD5CC52}"/>
      </w:docPartPr>
      <w:docPartBody>
        <w:p w:rsidR="008A0CD8" w:rsidRDefault="00A007BE" w:rsidP="00A007BE">
          <w:pPr>
            <w:pStyle w:val="8909E89380514E44A804A0C7BF93ECBD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DBB8B4BCC9E74E759F60436A9C8F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541E9-8CAD-42C1-BB54-86C173AC30D2}"/>
      </w:docPartPr>
      <w:docPartBody>
        <w:p w:rsidR="008A0CD8" w:rsidRDefault="00A007BE" w:rsidP="00A007BE">
          <w:pPr>
            <w:pStyle w:val="DBB8B4BCC9E74E759F60436A9C8F2106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B1D00FA61E894B46AAAC95BCE0D6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09953-5DB2-4ED1-A0A3-89719D681C6D}"/>
      </w:docPartPr>
      <w:docPartBody>
        <w:p w:rsidR="008A0CD8" w:rsidRDefault="00A007BE" w:rsidP="00A007BE">
          <w:pPr>
            <w:pStyle w:val="B1D00FA61E894B46AAAC95BCE0D6C8B9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9B8F47FDB28442838A7726B087B7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2E72B-9689-49FC-8C8C-48B128C6921A}"/>
      </w:docPartPr>
      <w:docPartBody>
        <w:p w:rsidR="00A007BE" w:rsidRDefault="00A007BE" w:rsidP="00A007BE">
          <w:pPr>
            <w:pStyle w:val="9B8F47FDB28442838A7726B087B766452"/>
          </w:pPr>
          <w:r w:rsidRPr="00577BF3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בחר פריט</w:t>
          </w:r>
          <w:r w:rsidRPr="00577BF3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C29"/>
    <w:rsid w:val="0007645D"/>
    <w:rsid w:val="00100E5F"/>
    <w:rsid w:val="00284C29"/>
    <w:rsid w:val="002A55C5"/>
    <w:rsid w:val="00397754"/>
    <w:rsid w:val="004E7F34"/>
    <w:rsid w:val="00642CE3"/>
    <w:rsid w:val="007C6A45"/>
    <w:rsid w:val="0083231F"/>
    <w:rsid w:val="008A0CD8"/>
    <w:rsid w:val="008A1735"/>
    <w:rsid w:val="00A007BE"/>
    <w:rsid w:val="00C343BA"/>
    <w:rsid w:val="00D228DB"/>
    <w:rsid w:val="00E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007BE"/>
    <w:rPr>
      <w:color w:val="808080"/>
    </w:rPr>
  </w:style>
  <w:style w:type="paragraph" w:customStyle="1" w:styleId="07D196D6E5234EFF983F8526CBFB33391">
    <w:name w:val="07D196D6E5234EFF983F8526CBFB33391"/>
    <w:rsid w:val="00284C29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22C254B89ABF4F279D4DCE3BD583D3201">
    <w:name w:val="22C254B89ABF4F279D4DCE3BD583D3201"/>
    <w:rsid w:val="00284C29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14171F1ED561425AB1DA7A6F2EC27135">
    <w:name w:val="14171F1ED561425AB1DA7A6F2EC27135"/>
    <w:rsid w:val="00642CE3"/>
    <w:pPr>
      <w:bidi/>
    </w:pPr>
  </w:style>
  <w:style w:type="paragraph" w:customStyle="1" w:styleId="4701EF488C094220B94C30701FD60E984">
    <w:name w:val="4701EF488C094220B94C30701FD60E98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1AAD78FCCA5C47699E17FFD6AF4113074">
    <w:name w:val="1AAD78FCCA5C47699E17FFD6AF411307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9B8F47FDB28442838A7726B087B766452">
    <w:name w:val="9B8F47FDB28442838A7726B087B766452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F73F9B7795C247E89DBF2BFDE0853F124">
    <w:name w:val="F73F9B7795C247E89DBF2BFDE0853F12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16496E443C974CBB87F018248877CA954">
    <w:name w:val="16496E443C974CBB87F018248877CA95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E29F0FE78EE7432AB665304A119D62504">
    <w:name w:val="E29F0FE78EE7432AB665304A119D6250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D9638FF364C04086A194BE3E5EAD1F104">
    <w:name w:val="D9638FF364C04086A194BE3E5EAD1F10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951FC7EE4FA04E8F8366A94CD8DF16964">
    <w:name w:val="951FC7EE4FA04E8F8366A94CD8DF1696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72B5626CF23147A996F2370139C89D5A4">
    <w:name w:val="72B5626CF23147A996F2370139C89D5A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8909E89380514E44A804A0C7BF93ECBD3">
    <w:name w:val="8909E89380514E44A804A0C7BF93ECBD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DBB8B4BCC9E74E759F60436A9C8F21063">
    <w:name w:val="DBB8B4BCC9E74E759F60436A9C8F2106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B1D00FA61E894B46AAAC95BCE0D6C8B93">
    <w:name w:val="B1D00FA61E894B46AAAC95BCE0D6C8B9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4224F41F553D4B889A96D86274D18A093">
    <w:name w:val="4224F41F553D4B889A96D86274D18A09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4911FDA109CB406F806FDAE410E1B8BF4">
    <w:name w:val="4911FDA109CB406F806FDAE410E1B8BF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694E8CFB234046B4A7ED3E0183E19E583">
    <w:name w:val="694E8CFB234046B4A7ED3E0183E19E58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93C08C01433A47959C74192B2181907E3">
    <w:name w:val="93C08C01433A47959C74192B2181907E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EEDC5267F63A4EF994491CF7499ECC403">
    <w:name w:val="EEDC5267F63A4EF994491CF7499ECC40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348181B4441743A59ADEA0B902028C1C3">
    <w:name w:val="348181B4441743A59ADEA0B902028C1C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5AC51094A5194D65B21E215103658F643">
    <w:name w:val="5AC51094A5194D65B21E215103658F64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E96D3-9B9B-4B58-ACF9-C3595AF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2.dotm</Template>
  <TotalTime>132</TotalTime>
  <Pages>6</Pages>
  <Words>1354</Words>
  <Characters>9369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Gitam/BBDO</Company>
  <LinksUpToDate>false</LinksUpToDate>
  <CharactersWithSpaces>10702</CharactersWithSpaces>
  <SharedDoc>false</SharedDoc>
  <HLinks>
    <vt:vector size="6" baseType="variant">
      <vt:variant>
        <vt:i4>1900600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https://www.youtube.com/watch?v=CFVjpTaEs_g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ethics</dc:creator>
  <cp:keywords/>
  <dc:description/>
  <cp:lastModifiedBy>עומר דר</cp:lastModifiedBy>
  <cp:revision>13</cp:revision>
  <cp:lastPrinted>2012-07-12T08:21:00Z</cp:lastPrinted>
  <dcterms:created xsi:type="dcterms:W3CDTF">2021-03-15T17:08:00Z</dcterms:created>
  <dcterms:modified xsi:type="dcterms:W3CDTF">2021-03-15T19:31:00Z</dcterms:modified>
</cp:coreProperties>
</file>